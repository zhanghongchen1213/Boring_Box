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0BCEF4" w14:textId="4ABD4C0D" w:rsidR="00F912E4" w:rsidRDefault="00BB3AAE">
      <w:pPr>
        <w:pStyle w:val="10"/>
        <w:ind w:firstLine="482"/>
        <w:jc w:val="center"/>
      </w:pPr>
      <w:r>
        <w:rPr>
          <w:rFonts w:hint="eastAsia"/>
        </w:rPr>
        <w:t>MP</w:t>
      </w:r>
      <w:r>
        <w:t>3</w:t>
      </w:r>
      <w:r>
        <w:rPr>
          <w:rFonts w:hint="eastAsia"/>
        </w:rPr>
        <w:t>语音播放</w:t>
      </w:r>
      <w:r w:rsidR="00124484">
        <w:rPr>
          <w:rFonts w:hint="eastAsia"/>
        </w:rPr>
        <w:t>模块实验</w:t>
      </w:r>
    </w:p>
    <w:p w14:paraId="2E8B7819" w14:textId="7327655D" w:rsidR="00DE5A6D" w:rsidRPr="00DE5A6D" w:rsidRDefault="00DE5A6D" w:rsidP="00DE5A6D">
      <w:pPr>
        <w:ind w:firstLineChars="200" w:firstLine="480"/>
        <w:rPr>
          <w:rFonts w:eastAsia="宋体"/>
        </w:rPr>
      </w:pPr>
      <w:r w:rsidRPr="00DE5A6D">
        <w:rPr>
          <w:rFonts w:eastAsia="宋体" w:hint="eastAsia"/>
        </w:rPr>
        <w:t>您是否也会在</w:t>
      </w:r>
      <w:r w:rsidRPr="00DE5A6D">
        <w:rPr>
          <w:rFonts w:eastAsia="宋体" w:hint="eastAsia"/>
        </w:rPr>
        <w:t>DIY</w:t>
      </w:r>
      <w:r w:rsidRPr="00DE5A6D">
        <w:rPr>
          <w:rFonts w:eastAsia="宋体" w:hint="eastAsia"/>
        </w:rPr>
        <w:t>制作时总感觉缺点什么？没有生命力，没有活力？作品很枯燥</w:t>
      </w:r>
      <w:proofErr w:type="gramStart"/>
      <w:r w:rsidRPr="00DE5A6D">
        <w:rPr>
          <w:rFonts w:eastAsia="宋体" w:hint="eastAsia"/>
        </w:rPr>
        <w:t>不</w:t>
      </w:r>
      <w:proofErr w:type="gramEnd"/>
      <w:r w:rsidRPr="00DE5A6D">
        <w:rPr>
          <w:rFonts w:eastAsia="宋体" w:hint="eastAsia"/>
        </w:rPr>
        <w:t>吸引人？</w:t>
      </w:r>
      <w:proofErr w:type="spellStart"/>
      <w:r>
        <w:rPr>
          <w:rFonts w:eastAsia="宋体" w:hint="eastAsia"/>
        </w:rPr>
        <w:t>Emakefun</w:t>
      </w:r>
      <w:proofErr w:type="spellEnd"/>
      <w:r w:rsidRPr="00DE5A6D">
        <w:rPr>
          <w:rFonts w:eastAsia="宋体" w:hint="eastAsia"/>
        </w:rPr>
        <w:t>新推</w:t>
      </w:r>
      <w:r w:rsidRPr="00DE5A6D">
        <w:rPr>
          <w:rFonts w:eastAsia="宋体" w:hint="eastAsia"/>
        </w:rPr>
        <w:t>MP3</w:t>
      </w:r>
      <w:r w:rsidRPr="00DE5A6D">
        <w:rPr>
          <w:rFonts w:eastAsia="宋体" w:hint="eastAsia"/>
        </w:rPr>
        <w:t>语音模块可以帮你解决以上的烦恼。</w:t>
      </w:r>
    </w:p>
    <w:p w14:paraId="25E3C864" w14:textId="77777777" w:rsidR="00DE5A6D" w:rsidRPr="00DE5A6D" w:rsidRDefault="00DE5A6D" w:rsidP="00DE5A6D">
      <w:pPr>
        <w:rPr>
          <w:rFonts w:eastAsiaTheme="minorEastAsia"/>
        </w:rPr>
      </w:pPr>
    </w:p>
    <w:p w14:paraId="2C0F3ADD" w14:textId="77777777" w:rsidR="00F912E4" w:rsidRDefault="00124484">
      <w:pPr>
        <w:pStyle w:val="2"/>
      </w:pPr>
      <w:r>
        <w:rPr>
          <w:rFonts w:hint="eastAsia"/>
        </w:rPr>
        <w:t>模块介绍</w:t>
      </w:r>
    </w:p>
    <w:p w14:paraId="5FEF15F5" w14:textId="16FD5201" w:rsidR="00DE5A6D" w:rsidRPr="00DE5A6D" w:rsidRDefault="00DE5A6D" w:rsidP="00DE5A6D">
      <w:pPr>
        <w:ind w:firstLineChars="200" w:firstLine="480"/>
        <w:rPr>
          <w:rFonts w:eastAsia="宋体"/>
        </w:rPr>
      </w:pPr>
      <w:proofErr w:type="spellStart"/>
      <w:r>
        <w:rPr>
          <w:rFonts w:eastAsia="宋体" w:hint="eastAsia"/>
        </w:rPr>
        <w:t>Emakefun</w:t>
      </w:r>
      <w:proofErr w:type="spellEnd"/>
      <w:r w:rsidRPr="00DE5A6D">
        <w:rPr>
          <w:rFonts w:eastAsia="宋体" w:hint="eastAsia"/>
        </w:rPr>
        <w:t xml:space="preserve"> MP3</w:t>
      </w:r>
      <w:r w:rsidRPr="00DE5A6D">
        <w:rPr>
          <w:rFonts w:eastAsia="宋体" w:hint="eastAsia"/>
        </w:rPr>
        <w:t>语音模块内置</w:t>
      </w:r>
      <w:r w:rsidRPr="00DE5A6D">
        <w:rPr>
          <w:rFonts w:eastAsia="宋体" w:hint="eastAsia"/>
        </w:rPr>
        <w:t>8 MB</w:t>
      </w:r>
      <w:r w:rsidRPr="00DE5A6D">
        <w:rPr>
          <w:rFonts w:eastAsia="宋体" w:hint="eastAsia"/>
        </w:rPr>
        <w:t>存储空间，无需外接</w:t>
      </w:r>
      <w:r w:rsidRPr="00DE5A6D">
        <w:rPr>
          <w:rFonts w:eastAsia="宋体" w:hint="eastAsia"/>
        </w:rPr>
        <w:t>SD</w:t>
      </w:r>
      <w:r w:rsidRPr="00DE5A6D">
        <w:rPr>
          <w:rFonts w:eastAsia="宋体" w:hint="eastAsia"/>
        </w:rPr>
        <w:t>卡，若一个音效以秒计算，</w:t>
      </w:r>
      <w:r w:rsidRPr="00DE5A6D">
        <w:rPr>
          <w:rFonts w:eastAsia="宋体" w:hint="eastAsia"/>
        </w:rPr>
        <w:t>8M</w:t>
      </w:r>
      <w:r w:rsidRPr="00DE5A6D">
        <w:rPr>
          <w:rFonts w:eastAsia="宋体" w:hint="eastAsia"/>
        </w:rPr>
        <w:t>的内存可以存储两百多个音效供您选用。存储方式和使用</w:t>
      </w:r>
      <w:r w:rsidRPr="00DE5A6D">
        <w:rPr>
          <w:rFonts w:eastAsia="宋体" w:hint="eastAsia"/>
        </w:rPr>
        <w:t>U</w:t>
      </w:r>
      <w:proofErr w:type="gramStart"/>
      <w:r w:rsidRPr="00DE5A6D">
        <w:rPr>
          <w:rFonts w:eastAsia="宋体" w:hint="eastAsia"/>
        </w:rPr>
        <w:t>盘一样</w:t>
      </w:r>
      <w:proofErr w:type="gramEnd"/>
      <w:r w:rsidRPr="00DE5A6D">
        <w:rPr>
          <w:rFonts w:eastAsia="宋体" w:hint="eastAsia"/>
        </w:rPr>
        <w:t>简单，可随时更新模块内的音效。</w:t>
      </w:r>
    </w:p>
    <w:p w14:paraId="722A42ED" w14:textId="030BF972" w:rsidR="00DE5A6D" w:rsidRPr="00DE5A6D" w:rsidRDefault="00DE5A6D" w:rsidP="00DE5A6D">
      <w:pPr>
        <w:rPr>
          <w:rFonts w:eastAsia="宋体"/>
        </w:rPr>
      </w:pPr>
      <w:r w:rsidRPr="00DE5A6D">
        <w:rPr>
          <w:rFonts w:eastAsia="宋体" w:hint="eastAsia"/>
        </w:rPr>
        <w:t>使用上非常的简单，</w:t>
      </w:r>
      <w:r>
        <w:rPr>
          <w:rFonts w:eastAsia="宋体" w:hint="eastAsia"/>
        </w:rPr>
        <w:t>使用</w:t>
      </w:r>
      <w:r>
        <w:rPr>
          <w:rFonts w:eastAsia="宋体" w:hint="eastAsia"/>
        </w:rPr>
        <w:t>PH</w:t>
      </w:r>
      <w:r>
        <w:rPr>
          <w:rFonts w:eastAsia="宋体"/>
        </w:rPr>
        <w:t>2.0</w:t>
      </w:r>
      <w:r w:rsidRPr="00DE5A6D">
        <w:rPr>
          <w:rFonts w:eastAsia="宋体" w:hint="eastAsia"/>
        </w:rPr>
        <w:t>接口，减少了接线的烦恼；支持</w:t>
      </w:r>
      <w:r w:rsidRPr="00DE5A6D">
        <w:rPr>
          <w:rFonts w:eastAsia="宋体" w:hint="eastAsia"/>
        </w:rPr>
        <w:t>MP3</w:t>
      </w:r>
      <w:r w:rsidRPr="00DE5A6D">
        <w:rPr>
          <w:rFonts w:eastAsia="宋体" w:hint="eastAsia"/>
        </w:rPr>
        <w:t>、</w:t>
      </w:r>
      <w:r w:rsidRPr="00DE5A6D">
        <w:rPr>
          <w:rFonts w:eastAsia="宋体" w:hint="eastAsia"/>
        </w:rPr>
        <w:t>WAV</w:t>
      </w:r>
      <w:r w:rsidRPr="00DE5A6D">
        <w:rPr>
          <w:rFonts w:eastAsia="宋体" w:hint="eastAsia"/>
        </w:rPr>
        <w:t>音频格式，可做指定播放，循环播放，</w:t>
      </w:r>
      <w:r w:rsidR="00AE223D">
        <w:rPr>
          <w:rFonts w:eastAsia="宋体" w:hint="eastAsia"/>
        </w:rPr>
        <w:t>单曲循环播放，</w:t>
      </w:r>
      <w:r w:rsidR="00BB3AAE">
        <w:rPr>
          <w:rFonts w:eastAsia="宋体" w:hint="eastAsia"/>
        </w:rPr>
        <w:t>下一</w:t>
      </w:r>
      <w:proofErr w:type="gramStart"/>
      <w:r w:rsidR="00BB3AAE">
        <w:rPr>
          <w:rFonts w:eastAsia="宋体" w:hint="eastAsia"/>
        </w:rPr>
        <w:t>首</w:t>
      </w:r>
      <w:r w:rsidR="00AE223D">
        <w:rPr>
          <w:rFonts w:eastAsia="宋体" w:hint="eastAsia"/>
        </w:rPr>
        <w:t>播放</w:t>
      </w:r>
      <w:proofErr w:type="gramEnd"/>
      <w:r w:rsidR="00BB3AAE">
        <w:rPr>
          <w:rFonts w:eastAsia="宋体" w:hint="eastAsia"/>
        </w:rPr>
        <w:t>或上一</w:t>
      </w:r>
      <w:proofErr w:type="gramStart"/>
      <w:r w:rsidR="00BB3AAE">
        <w:rPr>
          <w:rFonts w:eastAsia="宋体" w:hint="eastAsia"/>
        </w:rPr>
        <w:t>首播放</w:t>
      </w:r>
      <w:proofErr w:type="gramEnd"/>
      <w:r w:rsidRPr="00DE5A6D">
        <w:rPr>
          <w:rFonts w:eastAsia="宋体" w:hint="eastAsia"/>
        </w:rPr>
        <w:t>等。</w:t>
      </w:r>
    </w:p>
    <w:p w14:paraId="5A565FA7" w14:textId="6E5160A9" w:rsidR="00DE5A6D" w:rsidRPr="00DE5A6D" w:rsidRDefault="00BB3AAE" w:rsidP="00BB3AAE">
      <w:pPr>
        <w:ind w:firstLineChars="200" w:firstLine="480"/>
        <w:rPr>
          <w:rFonts w:eastAsia="宋体"/>
        </w:rPr>
      </w:pPr>
      <w:r>
        <w:rPr>
          <w:rFonts w:eastAsia="宋体" w:hint="eastAsia"/>
        </w:rPr>
        <w:t>该</w:t>
      </w:r>
      <w:r>
        <w:rPr>
          <w:rFonts w:eastAsia="宋体" w:hint="eastAsia"/>
        </w:rPr>
        <w:t>MP</w:t>
      </w:r>
      <w:r>
        <w:rPr>
          <w:rFonts w:eastAsia="宋体"/>
        </w:rPr>
        <w:t>3</w:t>
      </w:r>
      <w:r w:rsidR="00DE5A6D" w:rsidRPr="00DE5A6D">
        <w:rPr>
          <w:rFonts w:eastAsia="宋体" w:hint="eastAsia"/>
        </w:rPr>
        <w:t>适用于各种需要有音效或者语音的项目，例如：智能小车、气象站、智能家居、车载导航、收费站、安监检测、机器语音导航等等。</w:t>
      </w:r>
      <w:proofErr w:type="gramStart"/>
      <w:r w:rsidR="00DE5A6D" w:rsidRPr="00DE5A6D">
        <w:rPr>
          <w:rFonts w:eastAsia="宋体" w:hint="eastAsia"/>
        </w:rPr>
        <w:t>模块板载喇叭</w:t>
      </w:r>
      <w:proofErr w:type="gramEnd"/>
      <w:r w:rsidR="00DE5A6D" w:rsidRPr="00DE5A6D">
        <w:rPr>
          <w:rFonts w:eastAsia="宋体" w:hint="eastAsia"/>
        </w:rPr>
        <w:t>接口，可以直接推动</w:t>
      </w:r>
      <w:r w:rsidR="00DE5A6D" w:rsidRPr="00DE5A6D">
        <w:rPr>
          <w:rFonts w:eastAsia="宋体" w:hint="eastAsia"/>
        </w:rPr>
        <w:t>8</w:t>
      </w:r>
      <w:r w:rsidR="00DE5A6D" w:rsidRPr="00DE5A6D">
        <w:rPr>
          <w:rFonts w:eastAsia="宋体" w:hint="eastAsia"/>
        </w:rPr>
        <w:t>Ω</w:t>
      </w:r>
      <w:r w:rsidR="00DE5A6D" w:rsidRPr="00DE5A6D">
        <w:rPr>
          <w:rFonts w:eastAsia="宋体" w:hint="eastAsia"/>
        </w:rPr>
        <w:t>3W</w:t>
      </w:r>
      <w:r w:rsidR="00DE5A6D" w:rsidRPr="00DE5A6D">
        <w:rPr>
          <w:rFonts w:eastAsia="宋体" w:hint="eastAsia"/>
        </w:rPr>
        <w:t>无源小喇叭，使用简单。</w:t>
      </w:r>
    </w:p>
    <w:p w14:paraId="648CF6A5" w14:textId="5B04F52C" w:rsidR="00F912E4" w:rsidRDefault="00BB3AAE">
      <w:pPr>
        <w:ind w:firstLine="300"/>
        <w:jc w:val="center"/>
        <w:rPr>
          <w:rFonts w:eastAsia="宋体"/>
        </w:rPr>
      </w:pPr>
      <w:r w:rsidRPr="00BB3AAE">
        <w:rPr>
          <w:rFonts w:eastAsia="宋体"/>
          <w:noProof/>
        </w:rPr>
        <w:drawing>
          <wp:inline distT="0" distB="0" distL="0" distR="0" wp14:anchorId="4BD72904" wp14:editId="64A1AE7D">
            <wp:extent cx="2743200" cy="20659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06" cy="207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E11C" w14:textId="7F88FE87" w:rsidR="00BB3AAE" w:rsidRDefault="000E40CE" w:rsidP="00BB3AAE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技术规格</w:t>
      </w:r>
    </w:p>
    <w:p w14:paraId="2D00474C" w14:textId="77777777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工作电压：</w:t>
      </w:r>
      <w:r w:rsidRPr="000E40CE">
        <w:rPr>
          <w:rFonts w:eastAsiaTheme="minorEastAsia" w:hint="eastAsia"/>
        </w:rPr>
        <w:t>3.3V-5V</w:t>
      </w:r>
    </w:p>
    <w:p w14:paraId="7EBC02E6" w14:textId="77777777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接口类型：</w:t>
      </w:r>
      <w:r w:rsidRPr="000E40CE">
        <w:rPr>
          <w:rFonts w:eastAsiaTheme="minorEastAsia" w:hint="eastAsia"/>
        </w:rPr>
        <w:t>UART</w:t>
      </w:r>
    </w:p>
    <w:p w14:paraId="0DC83F06" w14:textId="77777777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支持</w:t>
      </w:r>
      <w:r w:rsidRPr="000E40CE">
        <w:rPr>
          <w:rFonts w:eastAsiaTheme="minorEastAsia" w:hint="eastAsia"/>
        </w:rPr>
        <w:t>MP3 WAV</w:t>
      </w:r>
      <w:r w:rsidRPr="000E40CE">
        <w:rPr>
          <w:rFonts w:eastAsiaTheme="minorEastAsia" w:hint="eastAsia"/>
        </w:rPr>
        <w:t>硬件解码</w:t>
      </w:r>
    </w:p>
    <w:p w14:paraId="56267A42" w14:textId="77777777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支持采样率（</w:t>
      </w:r>
      <w:proofErr w:type="spellStart"/>
      <w:r w:rsidRPr="000E40CE">
        <w:rPr>
          <w:rFonts w:eastAsiaTheme="minorEastAsia" w:hint="eastAsia"/>
        </w:rPr>
        <w:t>KHz</w:t>
      </w:r>
      <w:proofErr w:type="spellEnd"/>
      <w:r w:rsidRPr="000E40CE">
        <w:rPr>
          <w:rFonts w:eastAsiaTheme="minorEastAsia" w:hint="eastAsia"/>
        </w:rPr>
        <w:t>）</w:t>
      </w:r>
      <w:r w:rsidRPr="000E40CE">
        <w:rPr>
          <w:rFonts w:eastAsiaTheme="minorEastAsia" w:hint="eastAsia"/>
        </w:rPr>
        <w:t>:8/11.025/12/16/22.05/24/32/44.1/48</w:t>
      </w:r>
    </w:p>
    <w:p w14:paraId="1D2D0ED8" w14:textId="77777777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支持</w:t>
      </w:r>
      <w:r w:rsidRPr="000E40CE">
        <w:rPr>
          <w:rFonts w:eastAsiaTheme="minorEastAsia" w:hint="eastAsia"/>
        </w:rPr>
        <w:t>SPIFLASH</w:t>
      </w:r>
      <w:r w:rsidRPr="000E40CE">
        <w:rPr>
          <w:rFonts w:eastAsiaTheme="minorEastAsia" w:hint="eastAsia"/>
        </w:rPr>
        <w:t>模拟成</w:t>
      </w:r>
      <w:r w:rsidRPr="000E40CE">
        <w:rPr>
          <w:rFonts w:eastAsiaTheme="minorEastAsia" w:hint="eastAsia"/>
        </w:rPr>
        <w:t>U</w:t>
      </w:r>
      <w:r w:rsidRPr="000E40CE">
        <w:rPr>
          <w:rFonts w:eastAsiaTheme="minorEastAsia" w:hint="eastAsia"/>
        </w:rPr>
        <w:t>盘，直接操作</w:t>
      </w:r>
      <w:r w:rsidRPr="000E40CE">
        <w:rPr>
          <w:rFonts w:eastAsiaTheme="minorEastAsia" w:hint="eastAsia"/>
        </w:rPr>
        <w:t>U</w:t>
      </w:r>
      <w:proofErr w:type="gramStart"/>
      <w:r w:rsidRPr="000E40CE">
        <w:rPr>
          <w:rFonts w:eastAsiaTheme="minorEastAsia" w:hint="eastAsia"/>
        </w:rPr>
        <w:t>盘一样</w:t>
      </w:r>
      <w:proofErr w:type="gramEnd"/>
      <w:r w:rsidRPr="000E40CE">
        <w:rPr>
          <w:rFonts w:eastAsiaTheme="minorEastAsia" w:hint="eastAsia"/>
        </w:rPr>
        <w:t>更新</w:t>
      </w:r>
      <w:r w:rsidRPr="000E40CE">
        <w:rPr>
          <w:rFonts w:eastAsiaTheme="minorEastAsia" w:hint="eastAsia"/>
        </w:rPr>
        <w:t>SPIFLASH</w:t>
      </w:r>
      <w:r w:rsidRPr="000E40CE">
        <w:rPr>
          <w:rFonts w:eastAsiaTheme="minorEastAsia" w:hint="eastAsia"/>
        </w:rPr>
        <w:t>里的语音</w:t>
      </w:r>
    </w:p>
    <w:p w14:paraId="649F3847" w14:textId="77777777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支持</w:t>
      </w:r>
      <w:r w:rsidRPr="000E40CE">
        <w:rPr>
          <w:rFonts w:eastAsiaTheme="minorEastAsia" w:hint="eastAsia"/>
        </w:rPr>
        <w:t>30</w:t>
      </w:r>
      <w:r w:rsidRPr="000E40CE">
        <w:rPr>
          <w:rFonts w:eastAsiaTheme="minorEastAsia" w:hint="eastAsia"/>
        </w:rPr>
        <w:t>级音量调节</w:t>
      </w:r>
    </w:p>
    <w:p w14:paraId="4B3EE464" w14:textId="743ECBA1" w:rsidR="000E40CE" w:rsidRPr="000E40CE" w:rsidRDefault="000E40CE" w:rsidP="000E40CE">
      <w:pPr>
        <w:pStyle w:val="1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0E40CE">
        <w:rPr>
          <w:rFonts w:eastAsiaTheme="minorEastAsia" w:hint="eastAsia"/>
        </w:rPr>
        <w:t>模块尺寸：</w:t>
      </w:r>
      <w:r>
        <w:rPr>
          <w:rFonts w:eastAsiaTheme="minorEastAsia"/>
        </w:rPr>
        <w:t>40</w:t>
      </w:r>
      <w:r w:rsidRPr="000E40CE">
        <w:rPr>
          <w:rFonts w:eastAsiaTheme="minorEastAsia" w:hint="eastAsia"/>
        </w:rPr>
        <w:t>x3</w:t>
      </w:r>
      <w:r>
        <w:rPr>
          <w:rFonts w:eastAsiaTheme="minorEastAsia"/>
        </w:rPr>
        <w:t>2</w:t>
      </w:r>
      <w:r w:rsidRPr="000E40CE">
        <w:rPr>
          <w:rFonts w:eastAsiaTheme="minorEastAsia" w:hint="eastAsia"/>
        </w:rPr>
        <w:t>mm</w:t>
      </w:r>
      <w:r>
        <w:rPr>
          <w:rFonts w:eastAsiaTheme="minorEastAsia" w:hint="eastAsia"/>
        </w:rPr>
        <w:t>，兼容乐高积木及</w:t>
      </w:r>
      <w:r>
        <w:rPr>
          <w:rFonts w:eastAsiaTheme="minorEastAsia" w:hint="eastAsia"/>
        </w:rPr>
        <w:t>M4</w:t>
      </w:r>
      <w:r>
        <w:rPr>
          <w:rFonts w:eastAsiaTheme="minorEastAsia" w:hint="eastAsia"/>
        </w:rPr>
        <w:t>螺丝固定孔</w:t>
      </w:r>
    </w:p>
    <w:p w14:paraId="45997A80" w14:textId="77777777" w:rsidR="000E40CE" w:rsidRPr="000E40CE" w:rsidRDefault="000E40CE" w:rsidP="000E40CE">
      <w:pPr>
        <w:rPr>
          <w:rFonts w:eastAsiaTheme="minorEastAsia"/>
        </w:rPr>
      </w:pPr>
    </w:p>
    <w:p w14:paraId="0EDF16CC" w14:textId="20DAC777" w:rsidR="00F912E4" w:rsidRDefault="000E40CE" w:rsidP="000E40CE">
      <w:pPr>
        <w:pStyle w:val="2"/>
        <w:rPr>
          <w:rFonts w:ascii="宋体" w:eastAsia="宋体" w:hAnsi="宋体" w:cs="宋体"/>
        </w:rPr>
      </w:pPr>
      <w:r w:rsidRPr="000E40CE">
        <w:rPr>
          <w:rFonts w:ascii="宋体" w:eastAsia="宋体" w:hAnsi="宋体" w:cs="宋体" w:hint="eastAsia"/>
        </w:rPr>
        <w:t>实验目的</w:t>
      </w:r>
    </w:p>
    <w:p w14:paraId="0422F31B" w14:textId="67121959" w:rsidR="000E40CE" w:rsidRPr="000E40CE" w:rsidRDefault="000E40CE" w:rsidP="000E40CE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Arduino</w:t>
      </w:r>
      <w:r>
        <w:rPr>
          <w:rFonts w:eastAsia="宋体" w:hint="eastAsia"/>
        </w:rPr>
        <w:t>控制</w:t>
      </w:r>
      <w:r>
        <w:rPr>
          <w:rFonts w:eastAsia="宋体" w:hint="eastAsia"/>
        </w:rPr>
        <w:t>MP</w:t>
      </w:r>
      <w:r>
        <w:rPr>
          <w:rFonts w:eastAsia="宋体"/>
        </w:rPr>
        <w:t>3</w:t>
      </w:r>
      <w:r>
        <w:rPr>
          <w:rFonts w:eastAsia="宋体" w:hint="eastAsia"/>
        </w:rPr>
        <w:t>语音播放模块播放歌曲</w:t>
      </w:r>
    </w:p>
    <w:p w14:paraId="1F7A5772" w14:textId="77777777" w:rsidR="00F912E4" w:rsidRDefault="00124484">
      <w:pPr>
        <w:pStyle w:val="2"/>
      </w:pPr>
      <w:r>
        <w:rPr>
          <w:rFonts w:ascii="宋体" w:eastAsia="宋体" w:hAnsi="宋体" w:cs="宋体" w:hint="eastAsia"/>
        </w:rPr>
        <w:lastRenderedPageBreak/>
        <w:t>器件清单</w:t>
      </w:r>
    </w:p>
    <w:p w14:paraId="337960E5" w14:textId="77777777" w:rsidR="00F912E4" w:rsidRDefault="00124484">
      <w:pPr>
        <w:pStyle w:val="1"/>
        <w:numPr>
          <w:ilvl w:val="0"/>
          <w:numId w:val="3"/>
        </w:numPr>
        <w:spacing w:line="240" w:lineRule="auto"/>
      </w:pPr>
      <w:r>
        <w:rPr>
          <w:rFonts w:eastAsiaTheme="minorEastAsia" w:hint="eastAsia"/>
        </w:rPr>
        <w:t>BLE-</w:t>
      </w:r>
      <w:r>
        <w:rPr>
          <w:rFonts w:hint="eastAsia"/>
        </w:rPr>
        <w:t xml:space="preserve">UNO </w:t>
      </w:r>
      <w:r>
        <w:rPr>
          <w:rFonts w:eastAsiaTheme="minorEastAsia" w:hint="eastAsia"/>
        </w:rPr>
        <w:t>主板：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</w:t>
      </w:r>
    </w:p>
    <w:p w14:paraId="5286F8AC" w14:textId="77777777" w:rsidR="00F912E4" w:rsidRDefault="00124484">
      <w:pPr>
        <w:pStyle w:val="1"/>
        <w:numPr>
          <w:ilvl w:val="0"/>
          <w:numId w:val="3"/>
        </w:numPr>
        <w:spacing w:line="240" w:lineRule="auto"/>
      </w:pPr>
      <w:r>
        <w:rPr>
          <w:rFonts w:eastAsia="宋体" w:hint="eastAsia"/>
        </w:rPr>
        <w:t>P</w:t>
      </w:r>
      <w:r>
        <w:rPr>
          <w:rFonts w:eastAsia="宋体"/>
        </w:rPr>
        <w:t>H2.0 Sensor Board</w:t>
      </w:r>
      <w:r>
        <w:rPr>
          <w:rFonts w:eastAsia="宋体" w:hint="eastAsia"/>
        </w:rPr>
        <w:t>扩展板：</w:t>
      </w:r>
      <w:r>
        <w:rPr>
          <w:rFonts w:eastAsia="宋体" w:hint="eastAsia"/>
        </w:rPr>
        <w:t>1</w:t>
      </w:r>
      <w:r>
        <w:rPr>
          <w:rFonts w:eastAsia="宋体" w:hint="eastAsia"/>
        </w:rPr>
        <w:t>个</w:t>
      </w:r>
    </w:p>
    <w:p w14:paraId="1EFEC344" w14:textId="77777777" w:rsidR="00F912E4" w:rsidRDefault="00124484">
      <w:pPr>
        <w:pStyle w:val="1"/>
        <w:numPr>
          <w:ilvl w:val="0"/>
          <w:numId w:val="3"/>
        </w:numPr>
        <w:spacing w:line="240" w:lineRule="auto"/>
      </w:pPr>
      <w:r>
        <w:rPr>
          <w:rFonts w:eastAsia="宋体"/>
        </w:rPr>
        <w:t xml:space="preserve">USB </w:t>
      </w:r>
      <w:r>
        <w:rPr>
          <w:rFonts w:eastAsia="宋体" w:hint="eastAsia"/>
        </w:rPr>
        <w:t>数据线：</w:t>
      </w:r>
      <w:r>
        <w:rPr>
          <w:rFonts w:eastAsia="宋体" w:hint="eastAsia"/>
        </w:rPr>
        <w:t>1</w:t>
      </w:r>
      <w:r>
        <w:rPr>
          <w:rFonts w:eastAsia="宋体" w:hint="eastAsia"/>
        </w:rPr>
        <w:t>条</w:t>
      </w:r>
    </w:p>
    <w:p w14:paraId="2E95C6F2" w14:textId="0289BD1C" w:rsidR="00F912E4" w:rsidRDefault="00BB3AAE">
      <w:pPr>
        <w:pStyle w:val="1"/>
        <w:numPr>
          <w:ilvl w:val="0"/>
          <w:numId w:val="3"/>
        </w:numPr>
        <w:spacing w:line="240" w:lineRule="auto"/>
      </w:pPr>
      <w:r>
        <w:rPr>
          <w:rFonts w:eastAsiaTheme="minorEastAsia" w:hint="eastAsia"/>
        </w:rPr>
        <w:t>MP3</w:t>
      </w:r>
      <w:r>
        <w:rPr>
          <w:rFonts w:eastAsiaTheme="minorEastAsia" w:hint="eastAsia"/>
        </w:rPr>
        <w:t>语音播放</w:t>
      </w:r>
      <w:r w:rsidR="00124484">
        <w:rPr>
          <w:rFonts w:eastAsiaTheme="minorEastAsia" w:hint="eastAsia"/>
        </w:rPr>
        <w:t>模块：</w:t>
      </w:r>
      <w:r w:rsidR="00124484">
        <w:rPr>
          <w:rFonts w:eastAsiaTheme="minorEastAsia" w:hint="eastAsia"/>
        </w:rPr>
        <w:t>1</w:t>
      </w:r>
      <w:r w:rsidR="00124484">
        <w:rPr>
          <w:rFonts w:eastAsiaTheme="minorEastAsia" w:hint="eastAsia"/>
        </w:rPr>
        <w:t>个</w:t>
      </w:r>
      <w:r w:rsidR="00124484">
        <w:t xml:space="preserve"> </w:t>
      </w:r>
    </w:p>
    <w:p w14:paraId="42FDF114" w14:textId="374513F3" w:rsidR="00F912E4" w:rsidRDefault="00124484">
      <w:pPr>
        <w:pStyle w:val="1"/>
        <w:numPr>
          <w:ilvl w:val="0"/>
          <w:numId w:val="3"/>
        </w:numPr>
        <w:spacing w:line="240" w:lineRule="auto"/>
        <w:rPr>
          <w:rFonts w:eastAsia="宋体"/>
        </w:rPr>
      </w:pPr>
      <w:r>
        <w:rPr>
          <w:rFonts w:eastAsia="宋体"/>
        </w:rPr>
        <w:t>4</w:t>
      </w:r>
      <w:r>
        <w:rPr>
          <w:rFonts w:eastAsia="宋体" w:hint="eastAsia"/>
        </w:rPr>
        <w:t>PIN</w:t>
      </w:r>
      <w:r>
        <w:rPr>
          <w:rFonts w:eastAsia="宋体" w:hint="eastAsia"/>
        </w:rPr>
        <w:t>跳线：</w:t>
      </w:r>
      <w:r>
        <w:rPr>
          <w:rFonts w:eastAsia="宋体" w:hint="eastAsia"/>
        </w:rPr>
        <w:t>1</w:t>
      </w:r>
      <w:r>
        <w:rPr>
          <w:rFonts w:eastAsia="宋体" w:hint="eastAsia"/>
        </w:rPr>
        <w:t>条</w:t>
      </w:r>
    </w:p>
    <w:p w14:paraId="701B1B27" w14:textId="5AEDAB1E" w:rsidR="00C74A38" w:rsidRDefault="00C74A38" w:rsidP="00C74A38">
      <w:pPr>
        <w:pStyle w:val="1"/>
        <w:numPr>
          <w:ilvl w:val="0"/>
          <w:numId w:val="0"/>
        </w:numPr>
        <w:spacing w:line="240" w:lineRule="auto"/>
        <w:ind w:left="420"/>
        <w:rPr>
          <w:rFonts w:eastAsia="宋体"/>
        </w:rPr>
      </w:pPr>
    </w:p>
    <w:p w14:paraId="6ACA72CA" w14:textId="77777777" w:rsidR="00C74A38" w:rsidRDefault="00C74A38" w:rsidP="00C74A38">
      <w:pPr>
        <w:pStyle w:val="1"/>
        <w:numPr>
          <w:ilvl w:val="0"/>
          <w:numId w:val="0"/>
        </w:numPr>
        <w:spacing w:line="240" w:lineRule="auto"/>
        <w:ind w:left="420"/>
        <w:rPr>
          <w:rFonts w:eastAsia="宋体"/>
        </w:rPr>
      </w:pPr>
    </w:p>
    <w:p w14:paraId="23166AD4" w14:textId="01B2AA68" w:rsidR="00F912E4" w:rsidRDefault="00124484">
      <w:pPr>
        <w:pStyle w:val="2"/>
      </w:pPr>
      <w:r>
        <w:rPr>
          <w:rFonts w:hint="eastAsia"/>
        </w:rPr>
        <w:t>实物接线图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2027"/>
      </w:tblGrid>
      <w:tr w:rsidR="00C74A38" w14:paraId="4A6C9322" w14:textId="77777777" w:rsidTr="00371921">
        <w:trPr>
          <w:jc w:val="center"/>
        </w:trPr>
        <w:tc>
          <w:tcPr>
            <w:tcW w:w="2363" w:type="dxa"/>
          </w:tcPr>
          <w:p w14:paraId="465328F5" w14:textId="4EA1E47B" w:rsidR="00C74A38" w:rsidRDefault="00C74A38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MP3</w:t>
            </w:r>
            <w:r>
              <w:rPr>
                <w:rFonts w:eastAsiaTheme="minorEastAsia" w:hint="eastAsia"/>
              </w:rPr>
              <w:t>语音播放模块</w:t>
            </w:r>
          </w:p>
        </w:tc>
        <w:tc>
          <w:tcPr>
            <w:tcW w:w="2027" w:type="dxa"/>
          </w:tcPr>
          <w:p w14:paraId="7F571278" w14:textId="09FF0522" w:rsidR="00C74A38" w:rsidRDefault="00C74A38" w:rsidP="00C74A38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le</w:t>
            </w:r>
            <w:proofErr w:type="spellEnd"/>
            <w:r>
              <w:rPr>
                <w:rFonts w:eastAsiaTheme="minorEastAsia"/>
              </w:rPr>
              <w:t>-Uno</w:t>
            </w:r>
            <w:r>
              <w:rPr>
                <w:rFonts w:eastAsiaTheme="minorEastAsia"/>
              </w:rPr>
              <w:t>主板</w:t>
            </w:r>
          </w:p>
        </w:tc>
      </w:tr>
      <w:tr w:rsidR="00C74A38" w14:paraId="234D6692" w14:textId="77777777" w:rsidTr="00371921">
        <w:trPr>
          <w:jc w:val="center"/>
        </w:trPr>
        <w:tc>
          <w:tcPr>
            <w:tcW w:w="2363" w:type="dxa"/>
          </w:tcPr>
          <w:p w14:paraId="42555DD6" w14:textId="56522654" w:rsidR="00C74A38" w:rsidRDefault="00C74A38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</w:t>
            </w:r>
          </w:p>
        </w:tc>
        <w:tc>
          <w:tcPr>
            <w:tcW w:w="2027" w:type="dxa"/>
          </w:tcPr>
          <w:p w14:paraId="5FFDB674" w14:textId="25A275D6" w:rsidR="00C74A38" w:rsidRDefault="00AE223D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</w:t>
            </w:r>
          </w:p>
        </w:tc>
      </w:tr>
      <w:tr w:rsidR="00C74A38" w14:paraId="0CF1B7A5" w14:textId="77777777" w:rsidTr="00371921">
        <w:trPr>
          <w:jc w:val="center"/>
        </w:trPr>
        <w:tc>
          <w:tcPr>
            <w:tcW w:w="2363" w:type="dxa"/>
          </w:tcPr>
          <w:p w14:paraId="6B64AE20" w14:textId="2895586E" w:rsidR="00C74A38" w:rsidRDefault="00C74A38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</w:p>
        </w:tc>
        <w:tc>
          <w:tcPr>
            <w:tcW w:w="2027" w:type="dxa"/>
          </w:tcPr>
          <w:p w14:paraId="1078FF95" w14:textId="648F4744" w:rsidR="00C74A38" w:rsidRDefault="00AE223D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</w:p>
        </w:tc>
      </w:tr>
      <w:tr w:rsidR="00C74A38" w14:paraId="03CE2BEA" w14:textId="77777777" w:rsidTr="00371921">
        <w:trPr>
          <w:jc w:val="center"/>
        </w:trPr>
        <w:tc>
          <w:tcPr>
            <w:tcW w:w="2363" w:type="dxa"/>
          </w:tcPr>
          <w:p w14:paraId="301EF77B" w14:textId="1E8C44E3" w:rsidR="00C74A38" w:rsidRDefault="00C74A38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TX</w:t>
            </w:r>
          </w:p>
        </w:tc>
        <w:tc>
          <w:tcPr>
            <w:tcW w:w="2027" w:type="dxa"/>
          </w:tcPr>
          <w:p w14:paraId="2F08E88D" w14:textId="4387D676" w:rsidR="00C74A38" w:rsidRDefault="00AE223D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 w:rsidR="00371921">
              <w:rPr>
                <w:rFonts w:eastAsiaTheme="minorEastAsia"/>
              </w:rPr>
              <w:t>/</w:t>
            </w:r>
            <w:r w:rsidR="00371921">
              <w:rPr>
                <w:rFonts w:eastAsiaTheme="minorEastAsia" w:hint="eastAsia"/>
              </w:rPr>
              <w:t>RX</w:t>
            </w:r>
          </w:p>
        </w:tc>
      </w:tr>
      <w:tr w:rsidR="00C74A38" w14:paraId="712E76B0" w14:textId="77777777" w:rsidTr="00371921">
        <w:trPr>
          <w:jc w:val="center"/>
        </w:trPr>
        <w:tc>
          <w:tcPr>
            <w:tcW w:w="2363" w:type="dxa"/>
          </w:tcPr>
          <w:p w14:paraId="5E8C91F0" w14:textId="063B7130" w:rsidR="00C74A38" w:rsidRDefault="00C74A38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RX</w:t>
            </w:r>
          </w:p>
        </w:tc>
        <w:tc>
          <w:tcPr>
            <w:tcW w:w="2027" w:type="dxa"/>
          </w:tcPr>
          <w:p w14:paraId="51C79867" w14:textId="73348088" w:rsidR="00C74A38" w:rsidRDefault="00AE223D" w:rsidP="00C74A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371921">
              <w:rPr>
                <w:rFonts w:eastAsiaTheme="minorEastAsia"/>
              </w:rPr>
              <w:t>/</w:t>
            </w:r>
            <w:r w:rsidR="00371921">
              <w:rPr>
                <w:rFonts w:eastAsiaTheme="minorEastAsia" w:hint="eastAsia"/>
              </w:rPr>
              <w:t>TX</w:t>
            </w:r>
          </w:p>
        </w:tc>
      </w:tr>
      <w:tr w:rsidR="00AE223D" w14:paraId="0178134E" w14:textId="77777777" w:rsidTr="00371921">
        <w:trPr>
          <w:jc w:val="center"/>
        </w:trPr>
        <w:tc>
          <w:tcPr>
            <w:tcW w:w="4390" w:type="dxa"/>
            <w:gridSpan w:val="2"/>
          </w:tcPr>
          <w:p w14:paraId="33529056" w14:textId="72586B66" w:rsidR="00AE223D" w:rsidRDefault="00AE223D" w:rsidP="00AE223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注：可在软件上设置其他引脚为串口。</w:t>
            </w:r>
          </w:p>
        </w:tc>
      </w:tr>
    </w:tbl>
    <w:p w14:paraId="526F5A6F" w14:textId="77777777" w:rsidR="008A093B" w:rsidRDefault="008A093B" w:rsidP="008A093B">
      <w:pPr>
        <w:pStyle w:val="2"/>
        <w:rPr>
          <w:rFonts w:hint="eastAsia"/>
        </w:rPr>
      </w:pPr>
    </w:p>
    <w:p w14:paraId="6FF99760" w14:textId="1117A05A" w:rsidR="000F5587" w:rsidRDefault="000F5587" w:rsidP="008A093B">
      <w:pPr>
        <w:pStyle w:val="2"/>
      </w:pPr>
      <w:r w:rsidRPr="000F5587">
        <w:rPr>
          <w:rFonts w:ascii="Times New Roman" w:eastAsiaTheme="minorEastAsia" w:hAnsi="Times New Roman" w:cstheme="minorBidi"/>
          <w:b w:val="0"/>
          <w:bCs w:val="0"/>
          <w:noProof/>
          <w:color w:val="auto"/>
          <w:sz w:val="24"/>
          <w:szCs w:val="22"/>
        </w:rPr>
        <w:drawing>
          <wp:anchor distT="0" distB="0" distL="114300" distR="114300" simplePos="0" relativeHeight="251658240" behindDoc="0" locked="0" layoutInCell="1" allowOverlap="1" wp14:anchorId="20775964" wp14:editId="03EC5003">
            <wp:simplePos x="1314450" y="5448300"/>
            <wp:positionH relativeFrom="column">
              <wp:posOffset>1314450</wp:posOffset>
            </wp:positionH>
            <wp:positionV relativeFrom="paragraph">
              <wp:align>top</wp:align>
            </wp:positionV>
            <wp:extent cx="4924425" cy="3204217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9"/>
                    <a:stretch/>
                  </pic:blipFill>
                  <pic:spPr bwMode="auto">
                    <a:xfrm>
                      <a:off x="0" y="0"/>
                      <a:ext cx="4924425" cy="32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093B">
        <w:br w:type="textWrapping" w:clear="all"/>
      </w:r>
    </w:p>
    <w:p w14:paraId="5BFC6476" w14:textId="7CA6E9D1" w:rsidR="000F5587" w:rsidRDefault="000F5587" w:rsidP="000F5587">
      <w:pPr>
        <w:rPr>
          <w:rFonts w:eastAsiaTheme="minorEastAsia"/>
        </w:rPr>
      </w:pPr>
    </w:p>
    <w:p w14:paraId="2A64E6CC" w14:textId="7BF6DAED" w:rsidR="000F5587" w:rsidRDefault="000F5587" w:rsidP="000F5587">
      <w:pPr>
        <w:rPr>
          <w:rFonts w:eastAsiaTheme="minorEastAsia"/>
        </w:rPr>
      </w:pPr>
    </w:p>
    <w:p w14:paraId="4445B62F" w14:textId="2A4D3BBD" w:rsidR="00F912E4" w:rsidRDefault="00124484">
      <w:pPr>
        <w:pStyle w:val="2"/>
      </w:pPr>
      <w:r>
        <w:rPr>
          <w:rFonts w:hint="eastAsia"/>
        </w:rPr>
        <w:lastRenderedPageBreak/>
        <w:t>A</w:t>
      </w:r>
      <w:r>
        <w:t>rduino</w:t>
      </w:r>
      <w:r>
        <w:rPr>
          <w:rFonts w:hint="eastAsia"/>
        </w:rPr>
        <w:t>程序</w:t>
      </w:r>
    </w:p>
    <w:tbl>
      <w:tblPr>
        <w:tblStyle w:val="af3"/>
        <w:tblW w:w="0" w:type="auto"/>
        <w:tblInd w:w="392" w:type="dxa"/>
        <w:tblLook w:val="04A0" w:firstRow="1" w:lastRow="0" w:firstColumn="1" w:lastColumn="0" w:noHBand="0" w:noVBand="1"/>
      </w:tblPr>
      <w:tblGrid>
        <w:gridCol w:w="9497"/>
      </w:tblGrid>
      <w:tr w:rsidR="00F912E4" w14:paraId="3D6DD54F" w14:textId="77777777">
        <w:tc>
          <w:tcPr>
            <w:tcW w:w="9497" w:type="dxa"/>
          </w:tcPr>
          <w:p w14:paraId="608793BB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#include "GD5800_Serial.h"</w:t>
            </w:r>
          </w:p>
          <w:p w14:paraId="1C52C65C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GD5800_Serial mp345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E906CD9" w14:textId="77777777" w:rsidR="00165445" w:rsidRPr="000F5587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5AC87DC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BD52770" w14:textId="77777777" w:rsidR="00165445" w:rsidRDefault="00165445" w:rsidP="000F558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Chars="100" w:firstLine="200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mp345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9600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F4AA3D9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mp345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setVolume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D7C8017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mp345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playFileByIndexNumber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4ADE68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F42EC69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5744D90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D069D9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19D398F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mp345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play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BF77FD2" w14:textId="77777777" w:rsidR="00165445" w:rsidRDefault="00165445" w:rsidP="0016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E73D98C" w14:textId="170378F3" w:rsidR="00F912E4" w:rsidRDefault="00F912E4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99CFE82" w14:textId="77777777" w:rsidR="00F912E4" w:rsidRDefault="00124484">
      <w:pPr>
        <w:pStyle w:val="2"/>
      </w:pPr>
      <w:proofErr w:type="spellStart"/>
      <w:r>
        <w:rPr>
          <w:rFonts w:hint="eastAsia"/>
        </w:rPr>
        <w:t>M</w:t>
      </w:r>
      <w:r>
        <w:t>agicBlock</w:t>
      </w:r>
      <w:proofErr w:type="spellEnd"/>
      <w:r>
        <w:rPr>
          <w:rFonts w:hint="eastAsia"/>
        </w:rPr>
        <w:t>程序</w:t>
      </w:r>
    </w:p>
    <w:p w14:paraId="755521C4" w14:textId="77777777" w:rsidR="008A093B" w:rsidRDefault="00165445" w:rsidP="008A093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F2D4BE9" wp14:editId="39E8AF6B">
            <wp:extent cx="4810717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785" cy="31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CFCB" w14:textId="477F2FAF" w:rsidR="00F912E4" w:rsidRDefault="00124484" w:rsidP="008A093B">
      <w:r>
        <w:rPr>
          <w:rFonts w:eastAsiaTheme="minorEastAsia"/>
        </w:rPr>
        <w:br w:type="page"/>
      </w:r>
      <w:r w:rsidRPr="008A093B">
        <w:rPr>
          <w:rFonts w:asciiTheme="majorHAnsi" w:eastAsiaTheme="majorEastAsia" w:hAnsiTheme="majorHAnsi" w:cstheme="majorBidi" w:hint="eastAsia"/>
          <w:b/>
          <w:bCs/>
          <w:color w:val="00B0F0"/>
          <w:sz w:val="36"/>
          <w:szCs w:val="26"/>
        </w:rPr>
        <w:lastRenderedPageBreak/>
        <w:t>实验结果</w:t>
      </w:r>
    </w:p>
    <w:p w14:paraId="2E4876A3" w14:textId="2B17CA60" w:rsidR="00F912E4" w:rsidRDefault="00124484" w:rsidP="00BB3AAE">
      <w:pPr>
        <w:ind w:firstLine="420"/>
        <w:rPr>
          <w:rFonts w:eastAsiaTheme="minorEastAsia"/>
        </w:rPr>
      </w:pPr>
      <w:r>
        <w:rPr>
          <w:rFonts w:eastAsia="宋体" w:hint="eastAsia"/>
        </w:rPr>
        <w:t>器件连接好线之后，将上述程序烧录到</w:t>
      </w:r>
      <w:r>
        <w:rPr>
          <w:rFonts w:eastAsia="宋体"/>
        </w:rPr>
        <w:t>BLE-</w:t>
      </w:r>
      <w:r>
        <w:rPr>
          <w:rFonts w:eastAsia="宋体" w:hint="eastAsia"/>
        </w:rPr>
        <w:t xml:space="preserve">UNO </w:t>
      </w:r>
      <w:r>
        <w:rPr>
          <w:rFonts w:eastAsia="宋体" w:hint="eastAsia"/>
        </w:rPr>
        <w:t>板之后，</w:t>
      </w:r>
      <w:r w:rsidR="008A093B">
        <w:rPr>
          <w:rFonts w:eastAsia="宋体" w:hint="eastAsia"/>
        </w:rPr>
        <w:t>即可听到</w:t>
      </w:r>
      <w:r w:rsidR="008A093B">
        <w:rPr>
          <w:rFonts w:eastAsia="宋体" w:hint="eastAsia"/>
        </w:rPr>
        <w:t>MP</w:t>
      </w:r>
      <w:r w:rsidR="008A093B">
        <w:rPr>
          <w:rFonts w:eastAsia="宋体"/>
        </w:rPr>
        <w:t>3</w:t>
      </w:r>
      <w:r w:rsidR="008A093B">
        <w:rPr>
          <w:rFonts w:eastAsia="宋体" w:hint="eastAsia"/>
        </w:rPr>
        <w:t>播放歌曲。</w:t>
      </w:r>
    </w:p>
    <w:p w14:paraId="2CFC2787" w14:textId="6EA0285C" w:rsidR="00F912E4" w:rsidRDefault="00F912E4">
      <w:pPr>
        <w:jc w:val="center"/>
        <w:rPr>
          <w:rFonts w:eastAsia="宋体"/>
        </w:rPr>
      </w:pPr>
    </w:p>
    <w:sectPr w:rsidR="00F912E4">
      <w:headerReference w:type="default" r:id="rId12"/>
      <w:footerReference w:type="default" r:id="rId13"/>
      <w:type w:val="continuous"/>
      <w:pgSz w:w="11906" w:h="16838"/>
      <w:pgMar w:top="720" w:right="720" w:bottom="720" w:left="720" w:header="102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F1408" w14:textId="77777777" w:rsidR="00F362D7" w:rsidRDefault="00F362D7">
      <w:pPr>
        <w:spacing w:line="240" w:lineRule="auto"/>
      </w:pPr>
      <w:r>
        <w:separator/>
      </w:r>
    </w:p>
  </w:endnote>
  <w:endnote w:type="continuationSeparator" w:id="0">
    <w:p w14:paraId="41C101A2" w14:textId="77777777" w:rsidR="00F362D7" w:rsidRDefault="00F36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912E4" w14:paraId="39AA397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olor w:val="FF0000"/>
              <w:sz w:val="24"/>
              <w:szCs w:val="24"/>
            </w:rPr>
            <w:alias w:val="作者"/>
            <w:id w:val="1534539408"/>
            <w:placeholder>
              <w:docPart w:val="57BE90FC197E41AFA3E275DC40B27DF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E1257B2" w14:textId="77777777" w:rsidR="00F912E4" w:rsidRDefault="00124484">
              <w:pPr>
                <w:pStyle w:val="ad"/>
                <w:rPr>
                  <w:caps/>
                  <w:color w:val="000000" w:themeColor="text1"/>
                </w:rPr>
              </w:pPr>
              <w:r>
                <w:rPr>
                  <w:rFonts w:eastAsia="宋体" w:hint="eastAsia"/>
                  <w:color w:val="FF0000"/>
                  <w:sz w:val="24"/>
                  <w:szCs w:val="24"/>
                </w:rPr>
                <w:t xml:space="preserve">Copy right © 2020 Shenzhen </w:t>
              </w:r>
              <w:proofErr w:type="spellStart"/>
              <w:r>
                <w:rPr>
                  <w:rFonts w:eastAsia="宋体" w:hint="eastAsia"/>
                  <w:color w:val="FF0000"/>
                  <w:sz w:val="24"/>
                  <w:szCs w:val="24"/>
                </w:rPr>
                <w:t>Emakefun</w:t>
              </w:r>
              <w:proofErr w:type="spellEnd"/>
              <w:r>
                <w:rPr>
                  <w:rFonts w:eastAsia="宋体" w:hint="eastAsia"/>
                  <w:color w:val="FF0000"/>
                  <w:sz w:val="24"/>
                  <w:szCs w:val="24"/>
                </w:rPr>
                <w:t xml:space="preserve"> Technology co., Ltd.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50BB39EE" w14:textId="77777777" w:rsidR="00F912E4" w:rsidRDefault="00124484">
          <w:pPr>
            <w:pStyle w:val="ab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26AD063" w14:textId="77777777" w:rsidR="00F912E4" w:rsidRDefault="00F912E4">
    <w:pPr>
      <w:pStyle w:val="ab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77024" w14:textId="77777777" w:rsidR="00F362D7" w:rsidRDefault="00F362D7">
      <w:pPr>
        <w:spacing w:line="240" w:lineRule="auto"/>
      </w:pPr>
      <w:r>
        <w:separator/>
      </w:r>
    </w:p>
  </w:footnote>
  <w:footnote w:type="continuationSeparator" w:id="0">
    <w:p w14:paraId="3978AFBA" w14:textId="77777777" w:rsidR="00F362D7" w:rsidRDefault="00F36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F406A" w14:textId="77777777" w:rsidR="00F912E4" w:rsidRDefault="00124484">
    <w:pPr>
      <w:tabs>
        <w:tab w:val="left" w:pos="8306"/>
      </w:tabs>
      <w:rPr>
        <w:rFonts w:eastAsia="宋体"/>
        <w:color w:val="00B0F0"/>
        <w:sz w:val="28"/>
        <w:szCs w:val="28"/>
      </w:rPr>
    </w:pPr>
    <w:r>
      <w:rPr>
        <w:rFonts w:ascii="Courier New" w:eastAsiaTheme="minorEastAsia" w:hAnsi="Courier New" w:cs="Courier New"/>
        <w:b/>
        <w:noProof/>
        <w:color w:val="00B0F0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CC04D" wp14:editId="522A131A">
              <wp:simplePos x="0" y="0"/>
              <wp:positionH relativeFrom="margin">
                <wp:posOffset>1528445</wp:posOffset>
              </wp:positionH>
              <wp:positionV relativeFrom="paragraph">
                <wp:posOffset>368935</wp:posOffset>
              </wp:positionV>
              <wp:extent cx="5132070" cy="86995"/>
              <wp:effectExtent l="0" t="0" r="12065" b="27305"/>
              <wp:wrapNone/>
              <wp:docPr id="22" name="流程图: 可选过程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1809" cy="87107"/>
                      </a:xfrm>
                      <a:prstGeom prst="flowChartAlternateProcess">
                        <a:avLst/>
                      </a:prstGeom>
                      <a:gradFill flip="none" rotWithShape="1">
                        <a:gsLst>
                          <a:gs pos="0">
                            <a:srgbClr val="FF3300">
                              <a:shade val="30000"/>
                              <a:satMod val="115000"/>
                            </a:srgbClr>
                          </a:gs>
                          <a:gs pos="50000">
                            <a:srgbClr val="FF33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330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 w="12700" cap="flat" cmpd="sng" algn="ctr">
                        <a:solidFill>
                          <a:srgbClr val="B0761F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176" type="#_x0000_t176" style="position:absolute;left:0pt;margin-left:120.35pt;margin-top:29.05pt;height:6.85pt;width:404.1pt;mso-position-horizontal-relative:margin;z-index:251658240;v-text-anchor:middle;mso-width-relative:page;mso-height-relative:page;" fillcolor="#A01200" filled="t" stroked="t" coordsize="21600,21600" o:gfxdata="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5Zhxa2QAAAAoBAAAPAAAAAAAAAAEAIAAAACIAAABkcnMvZG93bnJldi54bWxQ&#10;SwECFAAUAAAACACHTuJAc+EpeBMDAACrBgAADgAAAAAAAAABACAAAAAoAQAAZHJzL2Uyb0RvYy54&#10;bWxQSwUGAAAAAAYABgBZAQAArQYAAAAA&#10;">
              <v:fill type="gradientRadial" on="t" color2="#FF2800" colors="0f #A01200;32768f #E61F00;65536f #FF2800" focus="100%" focussize="0f,0f" focusposition="0f,0f" rotate="t">
                <o:fill type="gradientRadial" v:ext="backwardCompatible"/>
              </v:fill>
              <v:stroke weight="1pt" color="#805514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  <w:color w:val="00B0F0"/>
        <w:sz w:val="28"/>
        <w:szCs w:val="28"/>
      </w:rPr>
      <w:drawing>
        <wp:inline distT="0" distB="0" distL="0" distR="0" wp14:anchorId="332BB113" wp14:editId="2E34FD92">
          <wp:extent cx="1465580" cy="473075"/>
          <wp:effectExtent l="0" t="0" r="1270" b="3175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718" cy="484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B0F0"/>
        <w:sz w:val="28"/>
        <w:szCs w:val="28"/>
      </w:rPr>
      <w:t xml:space="preserve">         </w:t>
    </w:r>
    <w:r>
      <w:rPr>
        <w:rFonts w:eastAsia="宋体" w:hint="eastAsia"/>
        <w:color w:val="00B0F0"/>
        <w:sz w:val="28"/>
        <w:szCs w:val="28"/>
      </w:rPr>
      <w:t xml:space="preserve">       </w:t>
    </w:r>
    <w:r>
      <w:rPr>
        <w:color w:val="00B0F0"/>
        <w:sz w:val="28"/>
        <w:szCs w:val="28"/>
      </w:rPr>
      <w:t xml:space="preserve"> </w:t>
    </w:r>
    <w:r>
      <w:rPr>
        <w:rFonts w:eastAsia="宋体" w:hint="eastAsia"/>
        <w:color w:val="00B0F0"/>
        <w:sz w:val="28"/>
        <w:szCs w:val="28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C6D"/>
    <w:multiLevelType w:val="multilevel"/>
    <w:tmpl w:val="06BD2C6D"/>
    <w:lvl w:ilvl="0">
      <w:start w:val="1"/>
      <w:numFmt w:val="bullet"/>
      <w:pStyle w:val="1"/>
      <w:lvlText w:val="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B5F7C"/>
    <w:multiLevelType w:val="multilevel"/>
    <w:tmpl w:val="1EDB5F7C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8413C7"/>
    <w:multiLevelType w:val="multilevel"/>
    <w:tmpl w:val="E3C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76FBD"/>
    <w:multiLevelType w:val="hybridMultilevel"/>
    <w:tmpl w:val="D11471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A780F7E"/>
    <w:multiLevelType w:val="multilevel"/>
    <w:tmpl w:val="7A780F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1E02A9"/>
    <w:rsid w:val="00001FB3"/>
    <w:rsid w:val="0000341F"/>
    <w:rsid w:val="00004D06"/>
    <w:rsid w:val="00004F0C"/>
    <w:rsid w:val="00005DA4"/>
    <w:rsid w:val="00011D67"/>
    <w:rsid w:val="00011E1E"/>
    <w:rsid w:val="00014DFF"/>
    <w:rsid w:val="0001587E"/>
    <w:rsid w:val="0001647C"/>
    <w:rsid w:val="00021097"/>
    <w:rsid w:val="000243FC"/>
    <w:rsid w:val="00025027"/>
    <w:rsid w:val="000270F2"/>
    <w:rsid w:val="000274BA"/>
    <w:rsid w:val="0003148D"/>
    <w:rsid w:val="00034646"/>
    <w:rsid w:val="00034B85"/>
    <w:rsid w:val="00035AB9"/>
    <w:rsid w:val="00036B61"/>
    <w:rsid w:val="00037D82"/>
    <w:rsid w:val="000414BF"/>
    <w:rsid w:val="00041A8A"/>
    <w:rsid w:val="00041ED8"/>
    <w:rsid w:val="0004237A"/>
    <w:rsid w:val="00042C9C"/>
    <w:rsid w:val="00043957"/>
    <w:rsid w:val="00047BA5"/>
    <w:rsid w:val="000507DA"/>
    <w:rsid w:val="00051966"/>
    <w:rsid w:val="00054000"/>
    <w:rsid w:val="0005691D"/>
    <w:rsid w:val="00056BC2"/>
    <w:rsid w:val="000570C6"/>
    <w:rsid w:val="00062882"/>
    <w:rsid w:val="00064E02"/>
    <w:rsid w:val="000667F3"/>
    <w:rsid w:val="000755BC"/>
    <w:rsid w:val="00082182"/>
    <w:rsid w:val="00085805"/>
    <w:rsid w:val="00086A25"/>
    <w:rsid w:val="000872D3"/>
    <w:rsid w:val="00090C1B"/>
    <w:rsid w:val="000926A4"/>
    <w:rsid w:val="00092B58"/>
    <w:rsid w:val="00092F9E"/>
    <w:rsid w:val="000941E6"/>
    <w:rsid w:val="00095BBD"/>
    <w:rsid w:val="00096BBB"/>
    <w:rsid w:val="000A01BD"/>
    <w:rsid w:val="000A106F"/>
    <w:rsid w:val="000A4629"/>
    <w:rsid w:val="000B0078"/>
    <w:rsid w:val="000B0D42"/>
    <w:rsid w:val="000B1A44"/>
    <w:rsid w:val="000B39F7"/>
    <w:rsid w:val="000C4DB7"/>
    <w:rsid w:val="000C5908"/>
    <w:rsid w:val="000C7D5D"/>
    <w:rsid w:val="000D05B0"/>
    <w:rsid w:val="000D071D"/>
    <w:rsid w:val="000D1249"/>
    <w:rsid w:val="000D1652"/>
    <w:rsid w:val="000D193C"/>
    <w:rsid w:val="000D1F74"/>
    <w:rsid w:val="000D3EF4"/>
    <w:rsid w:val="000D609E"/>
    <w:rsid w:val="000D6D30"/>
    <w:rsid w:val="000D754A"/>
    <w:rsid w:val="000E00B2"/>
    <w:rsid w:val="000E1145"/>
    <w:rsid w:val="000E1ED9"/>
    <w:rsid w:val="000E40CE"/>
    <w:rsid w:val="000E5C95"/>
    <w:rsid w:val="000E72BB"/>
    <w:rsid w:val="000E7B6B"/>
    <w:rsid w:val="000F1F10"/>
    <w:rsid w:val="000F2F8E"/>
    <w:rsid w:val="000F3A9F"/>
    <w:rsid w:val="000F5587"/>
    <w:rsid w:val="000F5B73"/>
    <w:rsid w:val="000F7970"/>
    <w:rsid w:val="000F7BD9"/>
    <w:rsid w:val="001000E9"/>
    <w:rsid w:val="0010110D"/>
    <w:rsid w:val="00103A09"/>
    <w:rsid w:val="00104844"/>
    <w:rsid w:val="001048D9"/>
    <w:rsid w:val="001057C7"/>
    <w:rsid w:val="001060DF"/>
    <w:rsid w:val="00111613"/>
    <w:rsid w:val="00111F03"/>
    <w:rsid w:val="00112F5C"/>
    <w:rsid w:val="0011422E"/>
    <w:rsid w:val="0011461C"/>
    <w:rsid w:val="0011473A"/>
    <w:rsid w:val="001168B4"/>
    <w:rsid w:val="0011706B"/>
    <w:rsid w:val="0012018A"/>
    <w:rsid w:val="00121C99"/>
    <w:rsid w:val="001224EA"/>
    <w:rsid w:val="001241D6"/>
    <w:rsid w:val="001243FB"/>
    <w:rsid w:val="00124484"/>
    <w:rsid w:val="00124D98"/>
    <w:rsid w:val="001256DB"/>
    <w:rsid w:val="00131899"/>
    <w:rsid w:val="00131F8C"/>
    <w:rsid w:val="0013445D"/>
    <w:rsid w:val="00135225"/>
    <w:rsid w:val="00135236"/>
    <w:rsid w:val="00142355"/>
    <w:rsid w:val="00144ACA"/>
    <w:rsid w:val="00145CF0"/>
    <w:rsid w:val="00146711"/>
    <w:rsid w:val="00147F79"/>
    <w:rsid w:val="0015064A"/>
    <w:rsid w:val="00150CB9"/>
    <w:rsid w:val="00152A48"/>
    <w:rsid w:val="00154284"/>
    <w:rsid w:val="00155693"/>
    <w:rsid w:val="001557C2"/>
    <w:rsid w:val="00155C67"/>
    <w:rsid w:val="00157516"/>
    <w:rsid w:val="00160964"/>
    <w:rsid w:val="00161AE4"/>
    <w:rsid w:val="00161CE5"/>
    <w:rsid w:val="00163224"/>
    <w:rsid w:val="0016386F"/>
    <w:rsid w:val="00165445"/>
    <w:rsid w:val="001667F0"/>
    <w:rsid w:val="00166A8C"/>
    <w:rsid w:val="001712E8"/>
    <w:rsid w:val="00172198"/>
    <w:rsid w:val="0017248F"/>
    <w:rsid w:val="00172FFB"/>
    <w:rsid w:val="00173FF6"/>
    <w:rsid w:val="00175164"/>
    <w:rsid w:val="0018523C"/>
    <w:rsid w:val="00187272"/>
    <w:rsid w:val="00187DBA"/>
    <w:rsid w:val="00192DEF"/>
    <w:rsid w:val="001967C5"/>
    <w:rsid w:val="001A0BDC"/>
    <w:rsid w:val="001A1144"/>
    <w:rsid w:val="001A3C20"/>
    <w:rsid w:val="001A401A"/>
    <w:rsid w:val="001A487E"/>
    <w:rsid w:val="001A5B9B"/>
    <w:rsid w:val="001A6F51"/>
    <w:rsid w:val="001A78B8"/>
    <w:rsid w:val="001B2F06"/>
    <w:rsid w:val="001B7666"/>
    <w:rsid w:val="001B7C8C"/>
    <w:rsid w:val="001C3C38"/>
    <w:rsid w:val="001C4B36"/>
    <w:rsid w:val="001D2806"/>
    <w:rsid w:val="001D7A15"/>
    <w:rsid w:val="001D7EE7"/>
    <w:rsid w:val="001E533A"/>
    <w:rsid w:val="001E55A1"/>
    <w:rsid w:val="001F1F1E"/>
    <w:rsid w:val="001F31DC"/>
    <w:rsid w:val="0020143F"/>
    <w:rsid w:val="0020658A"/>
    <w:rsid w:val="00206D0F"/>
    <w:rsid w:val="002078BE"/>
    <w:rsid w:val="00207B91"/>
    <w:rsid w:val="00207F6D"/>
    <w:rsid w:val="00213339"/>
    <w:rsid w:val="00216350"/>
    <w:rsid w:val="00216CD9"/>
    <w:rsid w:val="002228EA"/>
    <w:rsid w:val="00227C9D"/>
    <w:rsid w:val="002307D1"/>
    <w:rsid w:val="00231335"/>
    <w:rsid w:val="00232F5A"/>
    <w:rsid w:val="00235284"/>
    <w:rsid w:val="00237A24"/>
    <w:rsid w:val="00237EFC"/>
    <w:rsid w:val="00240B20"/>
    <w:rsid w:val="0024186E"/>
    <w:rsid w:val="0024283E"/>
    <w:rsid w:val="00244442"/>
    <w:rsid w:val="0024489F"/>
    <w:rsid w:val="00244CCE"/>
    <w:rsid w:val="00244FE4"/>
    <w:rsid w:val="002473E6"/>
    <w:rsid w:val="00250353"/>
    <w:rsid w:val="00250398"/>
    <w:rsid w:val="00250EE2"/>
    <w:rsid w:val="00251B93"/>
    <w:rsid w:val="00253ACA"/>
    <w:rsid w:val="00256668"/>
    <w:rsid w:val="0026017F"/>
    <w:rsid w:val="002606B7"/>
    <w:rsid w:val="00261D39"/>
    <w:rsid w:val="0026383E"/>
    <w:rsid w:val="00264E7B"/>
    <w:rsid w:val="00265CDB"/>
    <w:rsid w:val="002670A0"/>
    <w:rsid w:val="00267AD4"/>
    <w:rsid w:val="00267BF7"/>
    <w:rsid w:val="002704DF"/>
    <w:rsid w:val="002711DA"/>
    <w:rsid w:val="00272A72"/>
    <w:rsid w:val="00272C1F"/>
    <w:rsid w:val="002730E3"/>
    <w:rsid w:val="00273D0C"/>
    <w:rsid w:val="002768B9"/>
    <w:rsid w:val="002769B7"/>
    <w:rsid w:val="00276EC3"/>
    <w:rsid w:val="002853A8"/>
    <w:rsid w:val="00287FFA"/>
    <w:rsid w:val="002900B9"/>
    <w:rsid w:val="00291A87"/>
    <w:rsid w:val="0029425F"/>
    <w:rsid w:val="00295B31"/>
    <w:rsid w:val="00296BDF"/>
    <w:rsid w:val="00296C26"/>
    <w:rsid w:val="00296FDA"/>
    <w:rsid w:val="002974C1"/>
    <w:rsid w:val="00297D6A"/>
    <w:rsid w:val="002A5C3C"/>
    <w:rsid w:val="002B3DBE"/>
    <w:rsid w:val="002B49B0"/>
    <w:rsid w:val="002B4A59"/>
    <w:rsid w:val="002B5DAD"/>
    <w:rsid w:val="002B66FC"/>
    <w:rsid w:val="002B6C8E"/>
    <w:rsid w:val="002B7AB8"/>
    <w:rsid w:val="002B7EA1"/>
    <w:rsid w:val="002C0564"/>
    <w:rsid w:val="002C0A59"/>
    <w:rsid w:val="002C165C"/>
    <w:rsid w:val="002C28CB"/>
    <w:rsid w:val="002C5017"/>
    <w:rsid w:val="002C522B"/>
    <w:rsid w:val="002D1987"/>
    <w:rsid w:val="002D2785"/>
    <w:rsid w:val="002D3B25"/>
    <w:rsid w:val="002D60CC"/>
    <w:rsid w:val="002D70C4"/>
    <w:rsid w:val="002D7709"/>
    <w:rsid w:val="002D7C22"/>
    <w:rsid w:val="002D7E1F"/>
    <w:rsid w:val="002E1B3A"/>
    <w:rsid w:val="002E2206"/>
    <w:rsid w:val="002E27AB"/>
    <w:rsid w:val="002E4F92"/>
    <w:rsid w:val="002F01F0"/>
    <w:rsid w:val="002F50BF"/>
    <w:rsid w:val="002F514D"/>
    <w:rsid w:val="00300B70"/>
    <w:rsid w:val="003010A5"/>
    <w:rsid w:val="00302F4D"/>
    <w:rsid w:val="0030328B"/>
    <w:rsid w:val="003056E6"/>
    <w:rsid w:val="003066CE"/>
    <w:rsid w:val="0030673E"/>
    <w:rsid w:val="0031032B"/>
    <w:rsid w:val="0031194B"/>
    <w:rsid w:val="00312E65"/>
    <w:rsid w:val="003156B9"/>
    <w:rsid w:val="00316E0B"/>
    <w:rsid w:val="00317774"/>
    <w:rsid w:val="0032366B"/>
    <w:rsid w:val="003236CE"/>
    <w:rsid w:val="00323E87"/>
    <w:rsid w:val="00330042"/>
    <w:rsid w:val="003304B8"/>
    <w:rsid w:val="00330BD9"/>
    <w:rsid w:val="00333165"/>
    <w:rsid w:val="00333B24"/>
    <w:rsid w:val="003344E0"/>
    <w:rsid w:val="003346DF"/>
    <w:rsid w:val="0034111B"/>
    <w:rsid w:val="00341DA6"/>
    <w:rsid w:val="00344DE4"/>
    <w:rsid w:val="00345301"/>
    <w:rsid w:val="00345B46"/>
    <w:rsid w:val="00345E4B"/>
    <w:rsid w:val="003478DB"/>
    <w:rsid w:val="00350CFA"/>
    <w:rsid w:val="003528BD"/>
    <w:rsid w:val="00353688"/>
    <w:rsid w:val="00357E31"/>
    <w:rsid w:val="00357F23"/>
    <w:rsid w:val="00366A19"/>
    <w:rsid w:val="00367568"/>
    <w:rsid w:val="00371921"/>
    <w:rsid w:val="0037338D"/>
    <w:rsid w:val="003738ED"/>
    <w:rsid w:val="003750DE"/>
    <w:rsid w:val="00375E0F"/>
    <w:rsid w:val="00376770"/>
    <w:rsid w:val="00377E94"/>
    <w:rsid w:val="00380BFE"/>
    <w:rsid w:val="00382C3D"/>
    <w:rsid w:val="00383C79"/>
    <w:rsid w:val="00386A3F"/>
    <w:rsid w:val="00395B15"/>
    <w:rsid w:val="0039624D"/>
    <w:rsid w:val="00397377"/>
    <w:rsid w:val="00397C74"/>
    <w:rsid w:val="003A04DC"/>
    <w:rsid w:val="003A146A"/>
    <w:rsid w:val="003A3C40"/>
    <w:rsid w:val="003A3EAA"/>
    <w:rsid w:val="003A5A2E"/>
    <w:rsid w:val="003B1675"/>
    <w:rsid w:val="003B2784"/>
    <w:rsid w:val="003B63ED"/>
    <w:rsid w:val="003B67DD"/>
    <w:rsid w:val="003B756F"/>
    <w:rsid w:val="003C01E9"/>
    <w:rsid w:val="003C1DC8"/>
    <w:rsid w:val="003C2EDD"/>
    <w:rsid w:val="003C34BD"/>
    <w:rsid w:val="003C4189"/>
    <w:rsid w:val="003C4C3F"/>
    <w:rsid w:val="003C58B7"/>
    <w:rsid w:val="003C688C"/>
    <w:rsid w:val="003C7263"/>
    <w:rsid w:val="003C72D4"/>
    <w:rsid w:val="003C76B5"/>
    <w:rsid w:val="003C7CE3"/>
    <w:rsid w:val="003D38C1"/>
    <w:rsid w:val="003D65C8"/>
    <w:rsid w:val="003E397B"/>
    <w:rsid w:val="003E3A47"/>
    <w:rsid w:val="003E4895"/>
    <w:rsid w:val="003F0A38"/>
    <w:rsid w:val="003F0CCA"/>
    <w:rsid w:val="003F14F9"/>
    <w:rsid w:val="003F2477"/>
    <w:rsid w:val="003F2719"/>
    <w:rsid w:val="003F39EE"/>
    <w:rsid w:val="003F4309"/>
    <w:rsid w:val="003F5070"/>
    <w:rsid w:val="003F6040"/>
    <w:rsid w:val="003F63E8"/>
    <w:rsid w:val="004003A6"/>
    <w:rsid w:val="00401D86"/>
    <w:rsid w:val="004027C4"/>
    <w:rsid w:val="004030C1"/>
    <w:rsid w:val="0040607F"/>
    <w:rsid w:val="004076B8"/>
    <w:rsid w:val="004113F2"/>
    <w:rsid w:val="004114DE"/>
    <w:rsid w:val="00412427"/>
    <w:rsid w:val="00415452"/>
    <w:rsid w:val="004160C3"/>
    <w:rsid w:val="00422347"/>
    <w:rsid w:val="00423048"/>
    <w:rsid w:val="004233C0"/>
    <w:rsid w:val="0042570A"/>
    <w:rsid w:val="00425DD5"/>
    <w:rsid w:val="00426504"/>
    <w:rsid w:val="00432129"/>
    <w:rsid w:val="004337CD"/>
    <w:rsid w:val="0043382A"/>
    <w:rsid w:val="004348E5"/>
    <w:rsid w:val="00436AFE"/>
    <w:rsid w:val="00437B81"/>
    <w:rsid w:val="00444948"/>
    <w:rsid w:val="00445D17"/>
    <w:rsid w:val="00450150"/>
    <w:rsid w:val="00450D9C"/>
    <w:rsid w:val="004529A5"/>
    <w:rsid w:val="00452C67"/>
    <w:rsid w:val="004572E4"/>
    <w:rsid w:val="0046142E"/>
    <w:rsid w:val="004620E4"/>
    <w:rsid w:val="00462DBF"/>
    <w:rsid w:val="00471A57"/>
    <w:rsid w:val="004757FC"/>
    <w:rsid w:val="0047614D"/>
    <w:rsid w:val="00476ACD"/>
    <w:rsid w:val="00482AF5"/>
    <w:rsid w:val="004914E9"/>
    <w:rsid w:val="0049184A"/>
    <w:rsid w:val="0049366E"/>
    <w:rsid w:val="00493D16"/>
    <w:rsid w:val="00497159"/>
    <w:rsid w:val="004A0A08"/>
    <w:rsid w:val="004A124A"/>
    <w:rsid w:val="004A2C91"/>
    <w:rsid w:val="004A4D48"/>
    <w:rsid w:val="004A7F33"/>
    <w:rsid w:val="004B0ADD"/>
    <w:rsid w:val="004C01FC"/>
    <w:rsid w:val="004C0D7B"/>
    <w:rsid w:val="004C1588"/>
    <w:rsid w:val="004C3589"/>
    <w:rsid w:val="004C3B98"/>
    <w:rsid w:val="004C65DE"/>
    <w:rsid w:val="004C70EE"/>
    <w:rsid w:val="004C76B6"/>
    <w:rsid w:val="004D64CB"/>
    <w:rsid w:val="004D6FB5"/>
    <w:rsid w:val="004D7CAC"/>
    <w:rsid w:val="004E39D2"/>
    <w:rsid w:val="004F283D"/>
    <w:rsid w:val="004F36CE"/>
    <w:rsid w:val="004F6A7D"/>
    <w:rsid w:val="004F7C2C"/>
    <w:rsid w:val="00500134"/>
    <w:rsid w:val="0050015F"/>
    <w:rsid w:val="00500C89"/>
    <w:rsid w:val="00502719"/>
    <w:rsid w:val="00506B6F"/>
    <w:rsid w:val="005070D9"/>
    <w:rsid w:val="00511CE8"/>
    <w:rsid w:val="0052002C"/>
    <w:rsid w:val="00520C35"/>
    <w:rsid w:val="00520F11"/>
    <w:rsid w:val="0052185D"/>
    <w:rsid w:val="0052304D"/>
    <w:rsid w:val="0052439A"/>
    <w:rsid w:val="0052677D"/>
    <w:rsid w:val="005328DB"/>
    <w:rsid w:val="00533F8A"/>
    <w:rsid w:val="00535B21"/>
    <w:rsid w:val="00537123"/>
    <w:rsid w:val="00540283"/>
    <w:rsid w:val="005406E5"/>
    <w:rsid w:val="00540AEF"/>
    <w:rsid w:val="00542130"/>
    <w:rsid w:val="005421EF"/>
    <w:rsid w:val="00542661"/>
    <w:rsid w:val="005435E8"/>
    <w:rsid w:val="005437E4"/>
    <w:rsid w:val="00550BF3"/>
    <w:rsid w:val="00551DCB"/>
    <w:rsid w:val="00551ED4"/>
    <w:rsid w:val="00552707"/>
    <w:rsid w:val="005532A0"/>
    <w:rsid w:val="00555B9E"/>
    <w:rsid w:val="00557F4C"/>
    <w:rsid w:val="005622AB"/>
    <w:rsid w:val="0056243C"/>
    <w:rsid w:val="0056366C"/>
    <w:rsid w:val="005648CD"/>
    <w:rsid w:val="00565D52"/>
    <w:rsid w:val="00566262"/>
    <w:rsid w:val="00566895"/>
    <w:rsid w:val="005704A5"/>
    <w:rsid w:val="00573B84"/>
    <w:rsid w:val="005747AD"/>
    <w:rsid w:val="00574C05"/>
    <w:rsid w:val="0057660D"/>
    <w:rsid w:val="005768CB"/>
    <w:rsid w:val="005770BC"/>
    <w:rsid w:val="00577FE1"/>
    <w:rsid w:val="00581A22"/>
    <w:rsid w:val="00582169"/>
    <w:rsid w:val="00583E2C"/>
    <w:rsid w:val="005841A1"/>
    <w:rsid w:val="00584678"/>
    <w:rsid w:val="00584832"/>
    <w:rsid w:val="00590185"/>
    <w:rsid w:val="005907CA"/>
    <w:rsid w:val="005A43E4"/>
    <w:rsid w:val="005A4931"/>
    <w:rsid w:val="005A6D72"/>
    <w:rsid w:val="005B0158"/>
    <w:rsid w:val="005B4B2B"/>
    <w:rsid w:val="005B5055"/>
    <w:rsid w:val="005B6DBA"/>
    <w:rsid w:val="005B72E6"/>
    <w:rsid w:val="005C07FB"/>
    <w:rsid w:val="005C3304"/>
    <w:rsid w:val="005C61A2"/>
    <w:rsid w:val="005C7DF8"/>
    <w:rsid w:val="005D0572"/>
    <w:rsid w:val="005D16F3"/>
    <w:rsid w:val="005D4FDB"/>
    <w:rsid w:val="005E129A"/>
    <w:rsid w:val="005E2182"/>
    <w:rsid w:val="005E4F38"/>
    <w:rsid w:val="005E58B9"/>
    <w:rsid w:val="005E5A52"/>
    <w:rsid w:val="005E6089"/>
    <w:rsid w:val="005F0E23"/>
    <w:rsid w:val="005F487F"/>
    <w:rsid w:val="005F7256"/>
    <w:rsid w:val="005F7430"/>
    <w:rsid w:val="00600E62"/>
    <w:rsid w:val="006027BC"/>
    <w:rsid w:val="00603213"/>
    <w:rsid w:val="006035CB"/>
    <w:rsid w:val="00603FF3"/>
    <w:rsid w:val="00604674"/>
    <w:rsid w:val="00604786"/>
    <w:rsid w:val="00606F5A"/>
    <w:rsid w:val="00611DED"/>
    <w:rsid w:val="00614C69"/>
    <w:rsid w:val="006150CA"/>
    <w:rsid w:val="00615518"/>
    <w:rsid w:val="00617087"/>
    <w:rsid w:val="006208ED"/>
    <w:rsid w:val="00621C1D"/>
    <w:rsid w:val="00624B06"/>
    <w:rsid w:val="006269A5"/>
    <w:rsid w:val="006274DF"/>
    <w:rsid w:val="00627AD0"/>
    <w:rsid w:val="006306A4"/>
    <w:rsid w:val="00631851"/>
    <w:rsid w:val="00632001"/>
    <w:rsid w:val="00632AAF"/>
    <w:rsid w:val="00633178"/>
    <w:rsid w:val="006351E8"/>
    <w:rsid w:val="006361C0"/>
    <w:rsid w:val="00636219"/>
    <w:rsid w:val="00641593"/>
    <w:rsid w:val="00641B39"/>
    <w:rsid w:val="00642040"/>
    <w:rsid w:val="006467F1"/>
    <w:rsid w:val="00646E2F"/>
    <w:rsid w:val="00650698"/>
    <w:rsid w:val="00650C46"/>
    <w:rsid w:val="00650F4F"/>
    <w:rsid w:val="00652A03"/>
    <w:rsid w:val="006556B8"/>
    <w:rsid w:val="00656176"/>
    <w:rsid w:val="006605AB"/>
    <w:rsid w:val="006612D4"/>
    <w:rsid w:val="00661BE4"/>
    <w:rsid w:val="00662C81"/>
    <w:rsid w:val="00664A52"/>
    <w:rsid w:val="00664EA8"/>
    <w:rsid w:val="00665F20"/>
    <w:rsid w:val="00674C39"/>
    <w:rsid w:val="00676171"/>
    <w:rsid w:val="00677D0A"/>
    <w:rsid w:val="00677E7E"/>
    <w:rsid w:val="00680416"/>
    <w:rsid w:val="00681812"/>
    <w:rsid w:val="00683182"/>
    <w:rsid w:val="00684811"/>
    <w:rsid w:val="00686A96"/>
    <w:rsid w:val="0069144A"/>
    <w:rsid w:val="00691C8C"/>
    <w:rsid w:val="006948EA"/>
    <w:rsid w:val="006A1754"/>
    <w:rsid w:val="006A2067"/>
    <w:rsid w:val="006A46D6"/>
    <w:rsid w:val="006A5F11"/>
    <w:rsid w:val="006A63D5"/>
    <w:rsid w:val="006A6B50"/>
    <w:rsid w:val="006B5A98"/>
    <w:rsid w:val="006B627F"/>
    <w:rsid w:val="006B69B8"/>
    <w:rsid w:val="006B6DAA"/>
    <w:rsid w:val="006C018A"/>
    <w:rsid w:val="006C1816"/>
    <w:rsid w:val="006C1DAB"/>
    <w:rsid w:val="006C2C0D"/>
    <w:rsid w:val="006C2DD4"/>
    <w:rsid w:val="006C32BC"/>
    <w:rsid w:val="006C3493"/>
    <w:rsid w:val="006C3F8B"/>
    <w:rsid w:val="006C6797"/>
    <w:rsid w:val="006C7029"/>
    <w:rsid w:val="006D152B"/>
    <w:rsid w:val="006D3527"/>
    <w:rsid w:val="006D6155"/>
    <w:rsid w:val="006D6619"/>
    <w:rsid w:val="006E1A19"/>
    <w:rsid w:val="006E2088"/>
    <w:rsid w:val="006E3B1A"/>
    <w:rsid w:val="006E4258"/>
    <w:rsid w:val="006F1098"/>
    <w:rsid w:val="006F3920"/>
    <w:rsid w:val="006F3F00"/>
    <w:rsid w:val="006F4623"/>
    <w:rsid w:val="006F652D"/>
    <w:rsid w:val="006F6BFE"/>
    <w:rsid w:val="007006C6"/>
    <w:rsid w:val="00702E0A"/>
    <w:rsid w:val="0070451C"/>
    <w:rsid w:val="00704858"/>
    <w:rsid w:val="00704AB0"/>
    <w:rsid w:val="007075BF"/>
    <w:rsid w:val="00707881"/>
    <w:rsid w:val="007101FF"/>
    <w:rsid w:val="00710592"/>
    <w:rsid w:val="00712C38"/>
    <w:rsid w:val="0071342C"/>
    <w:rsid w:val="007172D2"/>
    <w:rsid w:val="007173A6"/>
    <w:rsid w:val="0071793B"/>
    <w:rsid w:val="007215F2"/>
    <w:rsid w:val="00725017"/>
    <w:rsid w:val="0072501B"/>
    <w:rsid w:val="007268E4"/>
    <w:rsid w:val="0072709C"/>
    <w:rsid w:val="00727F02"/>
    <w:rsid w:val="00733B41"/>
    <w:rsid w:val="0073530F"/>
    <w:rsid w:val="00735D30"/>
    <w:rsid w:val="00736026"/>
    <w:rsid w:val="00740F68"/>
    <w:rsid w:val="00741C89"/>
    <w:rsid w:val="0074241B"/>
    <w:rsid w:val="00743379"/>
    <w:rsid w:val="00743C65"/>
    <w:rsid w:val="007445F7"/>
    <w:rsid w:val="00745FB6"/>
    <w:rsid w:val="007469D2"/>
    <w:rsid w:val="00746FA8"/>
    <w:rsid w:val="00750534"/>
    <w:rsid w:val="007513A7"/>
    <w:rsid w:val="007526A8"/>
    <w:rsid w:val="007571BF"/>
    <w:rsid w:val="00757911"/>
    <w:rsid w:val="00757A3B"/>
    <w:rsid w:val="007600B4"/>
    <w:rsid w:val="007607D3"/>
    <w:rsid w:val="0076141C"/>
    <w:rsid w:val="00761A31"/>
    <w:rsid w:val="00765A1D"/>
    <w:rsid w:val="0076684A"/>
    <w:rsid w:val="007679CA"/>
    <w:rsid w:val="007706DC"/>
    <w:rsid w:val="00770B1C"/>
    <w:rsid w:val="00770F2B"/>
    <w:rsid w:val="00781414"/>
    <w:rsid w:val="00783BE7"/>
    <w:rsid w:val="00783FDF"/>
    <w:rsid w:val="007848BD"/>
    <w:rsid w:val="00787FB2"/>
    <w:rsid w:val="0079036A"/>
    <w:rsid w:val="00790EE7"/>
    <w:rsid w:val="00792FEE"/>
    <w:rsid w:val="007947DE"/>
    <w:rsid w:val="0079546E"/>
    <w:rsid w:val="007A1020"/>
    <w:rsid w:val="007A110A"/>
    <w:rsid w:val="007A1580"/>
    <w:rsid w:val="007A273B"/>
    <w:rsid w:val="007A4E51"/>
    <w:rsid w:val="007A5B17"/>
    <w:rsid w:val="007A7148"/>
    <w:rsid w:val="007B10BD"/>
    <w:rsid w:val="007B1F6E"/>
    <w:rsid w:val="007B5381"/>
    <w:rsid w:val="007C1790"/>
    <w:rsid w:val="007C2101"/>
    <w:rsid w:val="007C31B0"/>
    <w:rsid w:val="007C3B5A"/>
    <w:rsid w:val="007C4BBA"/>
    <w:rsid w:val="007C7BBC"/>
    <w:rsid w:val="007D0494"/>
    <w:rsid w:val="007D0CCC"/>
    <w:rsid w:val="007D122F"/>
    <w:rsid w:val="007D15B0"/>
    <w:rsid w:val="007D1ACA"/>
    <w:rsid w:val="007D66EA"/>
    <w:rsid w:val="007D6FA1"/>
    <w:rsid w:val="007E206B"/>
    <w:rsid w:val="007E20E8"/>
    <w:rsid w:val="007E2234"/>
    <w:rsid w:val="007E2601"/>
    <w:rsid w:val="007E562F"/>
    <w:rsid w:val="007E5BC5"/>
    <w:rsid w:val="007E7C20"/>
    <w:rsid w:val="007E7D3A"/>
    <w:rsid w:val="007F286C"/>
    <w:rsid w:val="007F6980"/>
    <w:rsid w:val="00800FE6"/>
    <w:rsid w:val="00802433"/>
    <w:rsid w:val="00802CAB"/>
    <w:rsid w:val="00803C48"/>
    <w:rsid w:val="00804424"/>
    <w:rsid w:val="00804CBB"/>
    <w:rsid w:val="008050FF"/>
    <w:rsid w:val="00807004"/>
    <w:rsid w:val="008102B5"/>
    <w:rsid w:val="008145D0"/>
    <w:rsid w:val="0082098B"/>
    <w:rsid w:val="00825B0A"/>
    <w:rsid w:val="00826E67"/>
    <w:rsid w:val="00826F0F"/>
    <w:rsid w:val="00827BC9"/>
    <w:rsid w:val="0083057B"/>
    <w:rsid w:val="008345B9"/>
    <w:rsid w:val="0084209A"/>
    <w:rsid w:val="00842C0E"/>
    <w:rsid w:val="00842F19"/>
    <w:rsid w:val="00854EBB"/>
    <w:rsid w:val="00855DFD"/>
    <w:rsid w:val="008574D3"/>
    <w:rsid w:val="00857CF1"/>
    <w:rsid w:val="008612F3"/>
    <w:rsid w:val="0086353E"/>
    <w:rsid w:val="00863D1B"/>
    <w:rsid w:val="00864128"/>
    <w:rsid w:val="00865E90"/>
    <w:rsid w:val="0087192F"/>
    <w:rsid w:val="0087241E"/>
    <w:rsid w:val="008734C2"/>
    <w:rsid w:val="0087798C"/>
    <w:rsid w:val="008811E4"/>
    <w:rsid w:val="00881C43"/>
    <w:rsid w:val="0088288F"/>
    <w:rsid w:val="008828BD"/>
    <w:rsid w:val="008860F3"/>
    <w:rsid w:val="0088631D"/>
    <w:rsid w:val="00890087"/>
    <w:rsid w:val="008902F2"/>
    <w:rsid w:val="0089055B"/>
    <w:rsid w:val="00890D86"/>
    <w:rsid w:val="00893389"/>
    <w:rsid w:val="00893687"/>
    <w:rsid w:val="008940AE"/>
    <w:rsid w:val="00894466"/>
    <w:rsid w:val="00895986"/>
    <w:rsid w:val="008A093B"/>
    <w:rsid w:val="008A3092"/>
    <w:rsid w:val="008A3BC4"/>
    <w:rsid w:val="008A64C8"/>
    <w:rsid w:val="008A7C6A"/>
    <w:rsid w:val="008B0625"/>
    <w:rsid w:val="008B0BD3"/>
    <w:rsid w:val="008B0CA2"/>
    <w:rsid w:val="008B313C"/>
    <w:rsid w:val="008B3716"/>
    <w:rsid w:val="008B38D9"/>
    <w:rsid w:val="008B5524"/>
    <w:rsid w:val="008B58C5"/>
    <w:rsid w:val="008B6B4A"/>
    <w:rsid w:val="008C0B68"/>
    <w:rsid w:val="008C2618"/>
    <w:rsid w:val="008C2840"/>
    <w:rsid w:val="008C6B22"/>
    <w:rsid w:val="008C71F4"/>
    <w:rsid w:val="008C7255"/>
    <w:rsid w:val="008D35AE"/>
    <w:rsid w:val="008D4723"/>
    <w:rsid w:val="008D577E"/>
    <w:rsid w:val="008D625E"/>
    <w:rsid w:val="008E02FD"/>
    <w:rsid w:val="008E1569"/>
    <w:rsid w:val="008E3789"/>
    <w:rsid w:val="008E3E9E"/>
    <w:rsid w:val="008E46E1"/>
    <w:rsid w:val="008E53A9"/>
    <w:rsid w:val="008E6F02"/>
    <w:rsid w:val="008E7023"/>
    <w:rsid w:val="008F0161"/>
    <w:rsid w:val="008F039C"/>
    <w:rsid w:val="008F09F6"/>
    <w:rsid w:val="008F0B5F"/>
    <w:rsid w:val="008F10F9"/>
    <w:rsid w:val="008F28AE"/>
    <w:rsid w:val="008F3252"/>
    <w:rsid w:val="008F5BFF"/>
    <w:rsid w:val="008F6BB4"/>
    <w:rsid w:val="008F7532"/>
    <w:rsid w:val="008F7826"/>
    <w:rsid w:val="00900ABB"/>
    <w:rsid w:val="00901130"/>
    <w:rsid w:val="00904566"/>
    <w:rsid w:val="00906AEC"/>
    <w:rsid w:val="009116E9"/>
    <w:rsid w:val="00916E7C"/>
    <w:rsid w:val="0092121B"/>
    <w:rsid w:val="009228D3"/>
    <w:rsid w:val="00923583"/>
    <w:rsid w:val="00926A51"/>
    <w:rsid w:val="00926BB3"/>
    <w:rsid w:val="00927A39"/>
    <w:rsid w:val="009301A7"/>
    <w:rsid w:val="00930B5E"/>
    <w:rsid w:val="00931D9E"/>
    <w:rsid w:val="009320E9"/>
    <w:rsid w:val="0093238F"/>
    <w:rsid w:val="0093488D"/>
    <w:rsid w:val="00934E57"/>
    <w:rsid w:val="0094352C"/>
    <w:rsid w:val="009454B2"/>
    <w:rsid w:val="00950964"/>
    <w:rsid w:val="0095338F"/>
    <w:rsid w:val="009535E2"/>
    <w:rsid w:val="0095649E"/>
    <w:rsid w:val="00957BFC"/>
    <w:rsid w:val="009634E4"/>
    <w:rsid w:val="00963CBE"/>
    <w:rsid w:val="00963DE2"/>
    <w:rsid w:val="00967EE4"/>
    <w:rsid w:val="0097324C"/>
    <w:rsid w:val="00975090"/>
    <w:rsid w:val="0097627D"/>
    <w:rsid w:val="00976420"/>
    <w:rsid w:val="00977373"/>
    <w:rsid w:val="00980422"/>
    <w:rsid w:val="00981437"/>
    <w:rsid w:val="00981EC2"/>
    <w:rsid w:val="00985350"/>
    <w:rsid w:val="00986024"/>
    <w:rsid w:val="0099209C"/>
    <w:rsid w:val="00997BDF"/>
    <w:rsid w:val="00997D96"/>
    <w:rsid w:val="00997F69"/>
    <w:rsid w:val="009A067F"/>
    <w:rsid w:val="009A1910"/>
    <w:rsid w:val="009A2674"/>
    <w:rsid w:val="009A5143"/>
    <w:rsid w:val="009A60D7"/>
    <w:rsid w:val="009A7F43"/>
    <w:rsid w:val="009B46FD"/>
    <w:rsid w:val="009B52C9"/>
    <w:rsid w:val="009B5DE1"/>
    <w:rsid w:val="009B605A"/>
    <w:rsid w:val="009B6C8E"/>
    <w:rsid w:val="009C00EC"/>
    <w:rsid w:val="009C6F07"/>
    <w:rsid w:val="009C7520"/>
    <w:rsid w:val="009D2FC3"/>
    <w:rsid w:val="009D36E3"/>
    <w:rsid w:val="009D3773"/>
    <w:rsid w:val="009D48DD"/>
    <w:rsid w:val="009D49C0"/>
    <w:rsid w:val="009D6A77"/>
    <w:rsid w:val="009D73CF"/>
    <w:rsid w:val="009D743E"/>
    <w:rsid w:val="009E039C"/>
    <w:rsid w:val="009E0FB6"/>
    <w:rsid w:val="009E2DC8"/>
    <w:rsid w:val="009E5DD0"/>
    <w:rsid w:val="009E6058"/>
    <w:rsid w:val="009E61CE"/>
    <w:rsid w:val="009F3D29"/>
    <w:rsid w:val="009F4142"/>
    <w:rsid w:val="00A01497"/>
    <w:rsid w:val="00A02C8F"/>
    <w:rsid w:val="00A03F3E"/>
    <w:rsid w:val="00A04603"/>
    <w:rsid w:val="00A057DA"/>
    <w:rsid w:val="00A07DA4"/>
    <w:rsid w:val="00A10471"/>
    <w:rsid w:val="00A10AEB"/>
    <w:rsid w:val="00A10C88"/>
    <w:rsid w:val="00A13EB5"/>
    <w:rsid w:val="00A13EC8"/>
    <w:rsid w:val="00A14D59"/>
    <w:rsid w:val="00A167D7"/>
    <w:rsid w:val="00A16CE0"/>
    <w:rsid w:val="00A20423"/>
    <w:rsid w:val="00A21515"/>
    <w:rsid w:val="00A222F7"/>
    <w:rsid w:val="00A225C3"/>
    <w:rsid w:val="00A23518"/>
    <w:rsid w:val="00A23AE3"/>
    <w:rsid w:val="00A246C2"/>
    <w:rsid w:val="00A24967"/>
    <w:rsid w:val="00A24DE8"/>
    <w:rsid w:val="00A25CA5"/>
    <w:rsid w:val="00A31A0C"/>
    <w:rsid w:val="00A32BBC"/>
    <w:rsid w:val="00A3558E"/>
    <w:rsid w:val="00A4108E"/>
    <w:rsid w:val="00A412E0"/>
    <w:rsid w:val="00A44568"/>
    <w:rsid w:val="00A45346"/>
    <w:rsid w:val="00A461CE"/>
    <w:rsid w:val="00A47362"/>
    <w:rsid w:val="00A47AE4"/>
    <w:rsid w:val="00A47AF0"/>
    <w:rsid w:val="00A47B37"/>
    <w:rsid w:val="00A47EC9"/>
    <w:rsid w:val="00A54384"/>
    <w:rsid w:val="00A546C7"/>
    <w:rsid w:val="00A5526D"/>
    <w:rsid w:val="00A55ADB"/>
    <w:rsid w:val="00A56D6B"/>
    <w:rsid w:val="00A60922"/>
    <w:rsid w:val="00A628BB"/>
    <w:rsid w:val="00A6349B"/>
    <w:rsid w:val="00A730CE"/>
    <w:rsid w:val="00A73E0B"/>
    <w:rsid w:val="00A77813"/>
    <w:rsid w:val="00A802D7"/>
    <w:rsid w:val="00A82563"/>
    <w:rsid w:val="00A849DA"/>
    <w:rsid w:val="00A86342"/>
    <w:rsid w:val="00A86575"/>
    <w:rsid w:val="00A875A5"/>
    <w:rsid w:val="00A876EF"/>
    <w:rsid w:val="00A87A0D"/>
    <w:rsid w:val="00A87EDC"/>
    <w:rsid w:val="00A90582"/>
    <w:rsid w:val="00A9145E"/>
    <w:rsid w:val="00A92734"/>
    <w:rsid w:val="00A92838"/>
    <w:rsid w:val="00A96259"/>
    <w:rsid w:val="00A9643F"/>
    <w:rsid w:val="00A97F7A"/>
    <w:rsid w:val="00AA30F7"/>
    <w:rsid w:val="00AA459C"/>
    <w:rsid w:val="00AA73C7"/>
    <w:rsid w:val="00AB1642"/>
    <w:rsid w:val="00AB1C30"/>
    <w:rsid w:val="00AB24B0"/>
    <w:rsid w:val="00AB3733"/>
    <w:rsid w:val="00AB3837"/>
    <w:rsid w:val="00AB3F20"/>
    <w:rsid w:val="00AB46F3"/>
    <w:rsid w:val="00AB4A23"/>
    <w:rsid w:val="00AB5C98"/>
    <w:rsid w:val="00AB693B"/>
    <w:rsid w:val="00AC15FC"/>
    <w:rsid w:val="00AC1C66"/>
    <w:rsid w:val="00AC2C34"/>
    <w:rsid w:val="00AC333A"/>
    <w:rsid w:val="00AC451D"/>
    <w:rsid w:val="00AC46AA"/>
    <w:rsid w:val="00AC553D"/>
    <w:rsid w:val="00AC66E8"/>
    <w:rsid w:val="00AD029A"/>
    <w:rsid w:val="00AD3399"/>
    <w:rsid w:val="00AE223D"/>
    <w:rsid w:val="00AE3C41"/>
    <w:rsid w:val="00AE43F0"/>
    <w:rsid w:val="00AE5D64"/>
    <w:rsid w:val="00AF075C"/>
    <w:rsid w:val="00AF57F8"/>
    <w:rsid w:val="00AF6142"/>
    <w:rsid w:val="00AF77A2"/>
    <w:rsid w:val="00B00924"/>
    <w:rsid w:val="00B00DA7"/>
    <w:rsid w:val="00B039FB"/>
    <w:rsid w:val="00B04E32"/>
    <w:rsid w:val="00B0799B"/>
    <w:rsid w:val="00B10B74"/>
    <w:rsid w:val="00B118FF"/>
    <w:rsid w:val="00B11FAB"/>
    <w:rsid w:val="00B1262A"/>
    <w:rsid w:val="00B14E9F"/>
    <w:rsid w:val="00B157F7"/>
    <w:rsid w:val="00B16385"/>
    <w:rsid w:val="00B16989"/>
    <w:rsid w:val="00B26297"/>
    <w:rsid w:val="00B26F81"/>
    <w:rsid w:val="00B31706"/>
    <w:rsid w:val="00B31795"/>
    <w:rsid w:val="00B327A9"/>
    <w:rsid w:val="00B32924"/>
    <w:rsid w:val="00B35A31"/>
    <w:rsid w:val="00B35C92"/>
    <w:rsid w:val="00B3645E"/>
    <w:rsid w:val="00B43DBC"/>
    <w:rsid w:val="00B440A1"/>
    <w:rsid w:val="00B468D4"/>
    <w:rsid w:val="00B51224"/>
    <w:rsid w:val="00B518A0"/>
    <w:rsid w:val="00B51DF5"/>
    <w:rsid w:val="00B52242"/>
    <w:rsid w:val="00B52633"/>
    <w:rsid w:val="00B636F4"/>
    <w:rsid w:val="00B63CB1"/>
    <w:rsid w:val="00B63FCF"/>
    <w:rsid w:val="00B6459F"/>
    <w:rsid w:val="00B64B06"/>
    <w:rsid w:val="00B66573"/>
    <w:rsid w:val="00B66B6E"/>
    <w:rsid w:val="00B71150"/>
    <w:rsid w:val="00B74AD7"/>
    <w:rsid w:val="00B74C64"/>
    <w:rsid w:val="00B75009"/>
    <w:rsid w:val="00B77D20"/>
    <w:rsid w:val="00B82C2A"/>
    <w:rsid w:val="00B82E9C"/>
    <w:rsid w:val="00B8704B"/>
    <w:rsid w:val="00B87E72"/>
    <w:rsid w:val="00B92AC3"/>
    <w:rsid w:val="00B973F6"/>
    <w:rsid w:val="00BA09D3"/>
    <w:rsid w:val="00BA11A0"/>
    <w:rsid w:val="00BA3718"/>
    <w:rsid w:val="00BA7010"/>
    <w:rsid w:val="00BB02C7"/>
    <w:rsid w:val="00BB3AAE"/>
    <w:rsid w:val="00BB4384"/>
    <w:rsid w:val="00BC0B95"/>
    <w:rsid w:val="00BC1390"/>
    <w:rsid w:val="00BC6527"/>
    <w:rsid w:val="00BC654C"/>
    <w:rsid w:val="00BD0E7E"/>
    <w:rsid w:val="00BD207B"/>
    <w:rsid w:val="00BD3781"/>
    <w:rsid w:val="00BD3FAC"/>
    <w:rsid w:val="00BD4056"/>
    <w:rsid w:val="00BD4D34"/>
    <w:rsid w:val="00BD57B2"/>
    <w:rsid w:val="00BD6468"/>
    <w:rsid w:val="00BD6B02"/>
    <w:rsid w:val="00BE6B0C"/>
    <w:rsid w:val="00BE713D"/>
    <w:rsid w:val="00BF01FD"/>
    <w:rsid w:val="00BF0C18"/>
    <w:rsid w:val="00BF3B0B"/>
    <w:rsid w:val="00BF7DFB"/>
    <w:rsid w:val="00C001F9"/>
    <w:rsid w:val="00C01D35"/>
    <w:rsid w:val="00C031AD"/>
    <w:rsid w:val="00C05431"/>
    <w:rsid w:val="00C10172"/>
    <w:rsid w:val="00C1205F"/>
    <w:rsid w:val="00C137C0"/>
    <w:rsid w:val="00C13B20"/>
    <w:rsid w:val="00C1514E"/>
    <w:rsid w:val="00C217E5"/>
    <w:rsid w:val="00C237C4"/>
    <w:rsid w:val="00C25163"/>
    <w:rsid w:val="00C26EDD"/>
    <w:rsid w:val="00C2723E"/>
    <w:rsid w:val="00C31586"/>
    <w:rsid w:val="00C31A00"/>
    <w:rsid w:val="00C32586"/>
    <w:rsid w:val="00C32DAF"/>
    <w:rsid w:val="00C3349A"/>
    <w:rsid w:val="00C37011"/>
    <w:rsid w:val="00C378DB"/>
    <w:rsid w:val="00C42378"/>
    <w:rsid w:val="00C47798"/>
    <w:rsid w:val="00C51C21"/>
    <w:rsid w:val="00C51FE9"/>
    <w:rsid w:val="00C52A89"/>
    <w:rsid w:val="00C55D17"/>
    <w:rsid w:val="00C61678"/>
    <w:rsid w:val="00C6359F"/>
    <w:rsid w:val="00C63ED7"/>
    <w:rsid w:val="00C6475C"/>
    <w:rsid w:val="00C64C00"/>
    <w:rsid w:val="00C670D9"/>
    <w:rsid w:val="00C719BC"/>
    <w:rsid w:val="00C744FF"/>
    <w:rsid w:val="00C748F8"/>
    <w:rsid w:val="00C74A38"/>
    <w:rsid w:val="00C764B5"/>
    <w:rsid w:val="00C765E0"/>
    <w:rsid w:val="00C77817"/>
    <w:rsid w:val="00C9137F"/>
    <w:rsid w:val="00C91B16"/>
    <w:rsid w:val="00C925D0"/>
    <w:rsid w:val="00C92D2D"/>
    <w:rsid w:val="00C95B13"/>
    <w:rsid w:val="00CA1529"/>
    <w:rsid w:val="00CA26BC"/>
    <w:rsid w:val="00CA61F1"/>
    <w:rsid w:val="00CB22AD"/>
    <w:rsid w:val="00CB2BA6"/>
    <w:rsid w:val="00CB7152"/>
    <w:rsid w:val="00CB716A"/>
    <w:rsid w:val="00CC20A2"/>
    <w:rsid w:val="00CC5262"/>
    <w:rsid w:val="00CC60DF"/>
    <w:rsid w:val="00CD0654"/>
    <w:rsid w:val="00CD14CA"/>
    <w:rsid w:val="00CD31F0"/>
    <w:rsid w:val="00CD331A"/>
    <w:rsid w:val="00CD4801"/>
    <w:rsid w:val="00CD5892"/>
    <w:rsid w:val="00CE05E1"/>
    <w:rsid w:val="00CE1172"/>
    <w:rsid w:val="00CE16BB"/>
    <w:rsid w:val="00CE205C"/>
    <w:rsid w:val="00CE4BE6"/>
    <w:rsid w:val="00CE548B"/>
    <w:rsid w:val="00CF1852"/>
    <w:rsid w:val="00CF2DD0"/>
    <w:rsid w:val="00D00CFB"/>
    <w:rsid w:val="00D04E5F"/>
    <w:rsid w:val="00D04F19"/>
    <w:rsid w:val="00D0799D"/>
    <w:rsid w:val="00D14180"/>
    <w:rsid w:val="00D15FEE"/>
    <w:rsid w:val="00D16643"/>
    <w:rsid w:val="00D171F5"/>
    <w:rsid w:val="00D1746D"/>
    <w:rsid w:val="00D21E33"/>
    <w:rsid w:val="00D246CD"/>
    <w:rsid w:val="00D2652E"/>
    <w:rsid w:val="00D27367"/>
    <w:rsid w:val="00D27429"/>
    <w:rsid w:val="00D31559"/>
    <w:rsid w:val="00D31BDD"/>
    <w:rsid w:val="00D323A0"/>
    <w:rsid w:val="00D33126"/>
    <w:rsid w:val="00D4027F"/>
    <w:rsid w:val="00D43AB6"/>
    <w:rsid w:val="00D43EB8"/>
    <w:rsid w:val="00D45F4D"/>
    <w:rsid w:val="00D50469"/>
    <w:rsid w:val="00D50E0F"/>
    <w:rsid w:val="00D50EEE"/>
    <w:rsid w:val="00D511C2"/>
    <w:rsid w:val="00D5191D"/>
    <w:rsid w:val="00D531FA"/>
    <w:rsid w:val="00D5582D"/>
    <w:rsid w:val="00D6020A"/>
    <w:rsid w:val="00D602B2"/>
    <w:rsid w:val="00D605CC"/>
    <w:rsid w:val="00D62907"/>
    <w:rsid w:val="00D63072"/>
    <w:rsid w:val="00D65089"/>
    <w:rsid w:val="00D65CFC"/>
    <w:rsid w:val="00D65E8D"/>
    <w:rsid w:val="00D661E6"/>
    <w:rsid w:val="00D70074"/>
    <w:rsid w:val="00D70D3F"/>
    <w:rsid w:val="00D7183C"/>
    <w:rsid w:val="00D75105"/>
    <w:rsid w:val="00D76D2C"/>
    <w:rsid w:val="00D779A5"/>
    <w:rsid w:val="00D819CA"/>
    <w:rsid w:val="00D81A1F"/>
    <w:rsid w:val="00D82E71"/>
    <w:rsid w:val="00D83CBD"/>
    <w:rsid w:val="00D85DC5"/>
    <w:rsid w:val="00D870D6"/>
    <w:rsid w:val="00D90860"/>
    <w:rsid w:val="00D92D3B"/>
    <w:rsid w:val="00D93970"/>
    <w:rsid w:val="00D939C8"/>
    <w:rsid w:val="00D94276"/>
    <w:rsid w:val="00DA03E6"/>
    <w:rsid w:val="00DA2BAE"/>
    <w:rsid w:val="00DA340F"/>
    <w:rsid w:val="00DA3433"/>
    <w:rsid w:val="00DA35CF"/>
    <w:rsid w:val="00DA4DFF"/>
    <w:rsid w:val="00DA6F72"/>
    <w:rsid w:val="00DA7275"/>
    <w:rsid w:val="00DA7879"/>
    <w:rsid w:val="00DB113E"/>
    <w:rsid w:val="00DB3C44"/>
    <w:rsid w:val="00DB4138"/>
    <w:rsid w:val="00DC000B"/>
    <w:rsid w:val="00DC0318"/>
    <w:rsid w:val="00DC2F77"/>
    <w:rsid w:val="00DC533D"/>
    <w:rsid w:val="00DC560F"/>
    <w:rsid w:val="00DD07F6"/>
    <w:rsid w:val="00DD3A26"/>
    <w:rsid w:val="00DD7E8A"/>
    <w:rsid w:val="00DE0D93"/>
    <w:rsid w:val="00DE223C"/>
    <w:rsid w:val="00DE4B24"/>
    <w:rsid w:val="00DE5A6D"/>
    <w:rsid w:val="00DE68E1"/>
    <w:rsid w:val="00DE6AAF"/>
    <w:rsid w:val="00DF004C"/>
    <w:rsid w:val="00DF0EB6"/>
    <w:rsid w:val="00DF27C4"/>
    <w:rsid w:val="00DF49FE"/>
    <w:rsid w:val="00DF718C"/>
    <w:rsid w:val="00E00BD6"/>
    <w:rsid w:val="00E01EDB"/>
    <w:rsid w:val="00E02201"/>
    <w:rsid w:val="00E051D6"/>
    <w:rsid w:val="00E07455"/>
    <w:rsid w:val="00E077C8"/>
    <w:rsid w:val="00E1291F"/>
    <w:rsid w:val="00E1294F"/>
    <w:rsid w:val="00E12E41"/>
    <w:rsid w:val="00E214D0"/>
    <w:rsid w:val="00E26A5B"/>
    <w:rsid w:val="00E3056F"/>
    <w:rsid w:val="00E32CBC"/>
    <w:rsid w:val="00E33E50"/>
    <w:rsid w:val="00E34080"/>
    <w:rsid w:val="00E35453"/>
    <w:rsid w:val="00E36387"/>
    <w:rsid w:val="00E37EF7"/>
    <w:rsid w:val="00E43521"/>
    <w:rsid w:val="00E43712"/>
    <w:rsid w:val="00E45407"/>
    <w:rsid w:val="00E470F2"/>
    <w:rsid w:val="00E47668"/>
    <w:rsid w:val="00E5535C"/>
    <w:rsid w:val="00E57500"/>
    <w:rsid w:val="00E576E6"/>
    <w:rsid w:val="00E602CD"/>
    <w:rsid w:val="00E6206A"/>
    <w:rsid w:val="00E632D3"/>
    <w:rsid w:val="00E635EE"/>
    <w:rsid w:val="00E639F4"/>
    <w:rsid w:val="00E63EE4"/>
    <w:rsid w:val="00E65918"/>
    <w:rsid w:val="00E659BA"/>
    <w:rsid w:val="00E66375"/>
    <w:rsid w:val="00E67987"/>
    <w:rsid w:val="00E72177"/>
    <w:rsid w:val="00E73064"/>
    <w:rsid w:val="00E7385B"/>
    <w:rsid w:val="00E73BF6"/>
    <w:rsid w:val="00E7461A"/>
    <w:rsid w:val="00E75910"/>
    <w:rsid w:val="00E76138"/>
    <w:rsid w:val="00E80214"/>
    <w:rsid w:val="00E80E13"/>
    <w:rsid w:val="00E815F0"/>
    <w:rsid w:val="00E846A6"/>
    <w:rsid w:val="00E93524"/>
    <w:rsid w:val="00E93C31"/>
    <w:rsid w:val="00E94A81"/>
    <w:rsid w:val="00E96CF8"/>
    <w:rsid w:val="00EA0723"/>
    <w:rsid w:val="00EA1C02"/>
    <w:rsid w:val="00EA2D4A"/>
    <w:rsid w:val="00EA2EAA"/>
    <w:rsid w:val="00EA396E"/>
    <w:rsid w:val="00EB39CC"/>
    <w:rsid w:val="00EB3B9E"/>
    <w:rsid w:val="00EB66C5"/>
    <w:rsid w:val="00EB7A03"/>
    <w:rsid w:val="00EC001D"/>
    <w:rsid w:val="00EC03B1"/>
    <w:rsid w:val="00EC3B0C"/>
    <w:rsid w:val="00EC5E08"/>
    <w:rsid w:val="00EC6A15"/>
    <w:rsid w:val="00EC6C62"/>
    <w:rsid w:val="00EC6CD0"/>
    <w:rsid w:val="00EC7DA1"/>
    <w:rsid w:val="00ED5897"/>
    <w:rsid w:val="00ED610E"/>
    <w:rsid w:val="00EE36FB"/>
    <w:rsid w:val="00EE6F32"/>
    <w:rsid w:val="00EF0040"/>
    <w:rsid w:val="00EF111C"/>
    <w:rsid w:val="00EF6122"/>
    <w:rsid w:val="00F1167E"/>
    <w:rsid w:val="00F14332"/>
    <w:rsid w:val="00F14E24"/>
    <w:rsid w:val="00F15544"/>
    <w:rsid w:val="00F22B61"/>
    <w:rsid w:val="00F22C45"/>
    <w:rsid w:val="00F22E7F"/>
    <w:rsid w:val="00F230DA"/>
    <w:rsid w:val="00F23644"/>
    <w:rsid w:val="00F24C98"/>
    <w:rsid w:val="00F25F7F"/>
    <w:rsid w:val="00F26ECD"/>
    <w:rsid w:val="00F31C8C"/>
    <w:rsid w:val="00F32978"/>
    <w:rsid w:val="00F362D7"/>
    <w:rsid w:val="00F369FA"/>
    <w:rsid w:val="00F40A0F"/>
    <w:rsid w:val="00F41502"/>
    <w:rsid w:val="00F41F8A"/>
    <w:rsid w:val="00F46A0C"/>
    <w:rsid w:val="00F4704C"/>
    <w:rsid w:val="00F476FD"/>
    <w:rsid w:val="00F4797E"/>
    <w:rsid w:val="00F47B7F"/>
    <w:rsid w:val="00F50C7D"/>
    <w:rsid w:val="00F514B8"/>
    <w:rsid w:val="00F54DD6"/>
    <w:rsid w:val="00F5628A"/>
    <w:rsid w:val="00F61A78"/>
    <w:rsid w:val="00F622D8"/>
    <w:rsid w:val="00F6648E"/>
    <w:rsid w:val="00F67651"/>
    <w:rsid w:val="00F67A5C"/>
    <w:rsid w:val="00F70592"/>
    <w:rsid w:val="00F713D7"/>
    <w:rsid w:val="00F72F24"/>
    <w:rsid w:val="00F76789"/>
    <w:rsid w:val="00F81391"/>
    <w:rsid w:val="00F830B0"/>
    <w:rsid w:val="00F854BA"/>
    <w:rsid w:val="00F86278"/>
    <w:rsid w:val="00F86291"/>
    <w:rsid w:val="00F87202"/>
    <w:rsid w:val="00F87C0D"/>
    <w:rsid w:val="00F87F95"/>
    <w:rsid w:val="00F9097B"/>
    <w:rsid w:val="00F90D38"/>
    <w:rsid w:val="00F912E4"/>
    <w:rsid w:val="00F92084"/>
    <w:rsid w:val="00F940D2"/>
    <w:rsid w:val="00F942ED"/>
    <w:rsid w:val="00F96608"/>
    <w:rsid w:val="00FA145F"/>
    <w:rsid w:val="00FA1B2A"/>
    <w:rsid w:val="00FA2026"/>
    <w:rsid w:val="00FA236C"/>
    <w:rsid w:val="00FA2861"/>
    <w:rsid w:val="00FA2D82"/>
    <w:rsid w:val="00FA3CB3"/>
    <w:rsid w:val="00FA5527"/>
    <w:rsid w:val="00FB06E3"/>
    <w:rsid w:val="00FB2F47"/>
    <w:rsid w:val="00FB7B2F"/>
    <w:rsid w:val="00FC023B"/>
    <w:rsid w:val="00FC2697"/>
    <w:rsid w:val="00FC2E3B"/>
    <w:rsid w:val="00FC494C"/>
    <w:rsid w:val="00FC64C0"/>
    <w:rsid w:val="00FD062D"/>
    <w:rsid w:val="00FD06EF"/>
    <w:rsid w:val="00FD12D3"/>
    <w:rsid w:val="00FD1B6B"/>
    <w:rsid w:val="00FD3A36"/>
    <w:rsid w:val="00FD4221"/>
    <w:rsid w:val="00FD474A"/>
    <w:rsid w:val="00FD6B00"/>
    <w:rsid w:val="00FE0BB8"/>
    <w:rsid w:val="00FE125F"/>
    <w:rsid w:val="00FE2D9B"/>
    <w:rsid w:val="00FE7A7C"/>
    <w:rsid w:val="00FE7EC5"/>
    <w:rsid w:val="00FF2027"/>
    <w:rsid w:val="00FF36E9"/>
    <w:rsid w:val="00FF408E"/>
    <w:rsid w:val="00FF45C5"/>
    <w:rsid w:val="00FF4B68"/>
    <w:rsid w:val="00FF5271"/>
    <w:rsid w:val="00FF66B4"/>
    <w:rsid w:val="00FF7BB6"/>
    <w:rsid w:val="010740BD"/>
    <w:rsid w:val="0109695D"/>
    <w:rsid w:val="0118425E"/>
    <w:rsid w:val="01320784"/>
    <w:rsid w:val="0141299B"/>
    <w:rsid w:val="01507D34"/>
    <w:rsid w:val="015179C6"/>
    <w:rsid w:val="015F7EDB"/>
    <w:rsid w:val="01AB059D"/>
    <w:rsid w:val="01B310A5"/>
    <w:rsid w:val="01BA1962"/>
    <w:rsid w:val="01DF631E"/>
    <w:rsid w:val="01EA46B0"/>
    <w:rsid w:val="01FF6B24"/>
    <w:rsid w:val="02113C7E"/>
    <w:rsid w:val="02287C8F"/>
    <w:rsid w:val="022C36EE"/>
    <w:rsid w:val="023B4FBA"/>
    <w:rsid w:val="0283098D"/>
    <w:rsid w:val="02852184"/>
    <w:rsid w:val="028534F1"/>
    <w:rsid w:val="02B7191A"/>
    <w:rsid w:val="02DB7CA7"/>
    <w:rsid w:val="02DF652F"/>
    <w:rsid w:val="02ED13EA"/>
    <w:rsid w:val="02EF77E1"/>
    <w:rsid w:val="031B0192"/>
    <w:rsid w:val="032640B7"/>
    <w:rsid w:val="033049C7"/>
    <w:rsid w:val="0355062E"/>
    <w:rsid w:val="036930D9"/>
    <w:rsid w:val="037F384C"/>
    <w:rsid w:val="03A329F5"/>
    <w:rsid w:val="03A50447"/>
    <w:rsid w:val="03A53FEB"/>
    <w:rsid w:val="03B5542F"/>
    <w:rsid w:val="03D6300A"/>
    <w:rsid w:val="03DA77CC"/>
    <w:rsid w:val="03E04B6A"/>
    <w:rsid w:val="03FA7913"/>
    <w:rsid w:val="041C6AFB"/>
    <w:rsid w:val="04517E48"/>
    <w:rsid w:val="04791EAC"/>
    <w:rsid w:val="04881B00"/>
    <w:rsid w:val="048937CF"/>
    <w:rsid w:val="049A7D05"/>
    <w:rsid w:val="04A62A80"/>
    <w:rsid w:val="04B54DC3"/>
    <w:rsid w:val="04B55E47"/>
    <w:rsid w:val="04CE09DE"/>
    <w:rsid w:val="04FF6027"/>
    <w:rsid w:val="05033A60"/>
    <w:rsid w:val="051276D2"/>
    <w:rsid w:val="05133C63"/>
    <w:rsid w:val="05157CBF"/>
    <w:rsid w:val="051800EA"/>
    <w:rsid w:val="051B106F"/>
    <w:rsid w:val="05302A05"/>
    <w:rsid w:val="05334840"/>
    <w:rsid w:val="05373F8C"/>
    <w:rsid w:val="055B78DA"/>
    <w:rsid w:val="056D4B2D"/>
    <w:rsid w:val="057C458C"/>
    <w:rsid w:val="057D0536"/>
    <w:rsid w:val="05AE605F"/>
    <w:rsid w:val="05B35D6A"/>
    <w:rsid w:val="05C02359"/>
    <w:rsid w:val="05E16E5A"/>
    <w:rsid w:val="060D0549"/>
    <w:rsid w:val="0615787D"/>
    <w:rsid w:val="06157965"/>
    <w:rsid w:val="062D612C"/>
    <w:rsid w:val="06531C73"/>
    <w:rsid w:val="065D2980"/>
    <w:rsid w:val="06725F54"/>
    <w:rsid w:val="06780FAB"/>
    <w:rsid w:val="067A44AE"/>
    <w:rsid w:val="068C6F3A"/>
    <w:rsid w:val="069140D4"/>
    <w:rsid w:val="069F42EF"/>
    <w:rsid w:val="06AB2428"/>
    <w:rsid w:val="06AC4CF9"/>
    <w:rsid w:val="06B22F77"/>
    <w:rsid w:val="06CD12E6"/>
    <w:rsid w:val="06CF0158"/>
    <w:rsid w:val="06D26C35"/>
    <w:rsid w:val="07017282"/>
    <w:rsid w:val="070319B9"/>
    <w:rsid w:val="071265FE"/>
    <w:rsid w:val="0717096E"/>
    <w:rsid w:val="071B5446"/>
    <w:rsid w:val="072858CC"/>
    <w:rsid w:val="07304ED7"/>
    <w:rsid w:val="074A69C4"/>
    <w:rsid w:val="07786950"/>
    <w:rsid w:val="077C7A93"/>
    <w:rsid w:val="07844961"/>
    <w:rsid w:val="07890DE8"/>
    <w:rsid w:val="0797468F"/>
    <w:rsid w:val="07A34710"/>
    <w:rsid w:val="07DD17B4"/>
    <w:rsid w:val="07DE1B77"/>
    <w:rsid w:val="07E15EF5"/>
    <w:rsid w:val="07E973D3"/>
    <w:rsid w:val="07F44A73"/>
    <w:rsid w:val="07FF1F10"/>
    <w:rsid w:val="08233155"/>
    <w:rsid w:val="08824884"/>
    <w:rsid w:val="088B0EFE"/>
    <w:rsid w:val="088D19BB"/>
    <w:rsid w:val="08A31FF8"/>
    <w:rsid w:val="08A60794"/>
    <w:rsid w:val="08A70639"/>
    <w:rsid w:val="08AE778E"/>
    <w:rsid w:val="08B35053"/>
    <w:rsid w:val="08C0216A"/>
    <w:rsid w:val="08C607F0"/>
    <w:rsid w:val="08D53C0D"/>
    <w:rsid w:val="08E745A8"/>
    <w:rsid w:val="08F40CE4"/>
    <w:rsid w:val="08F84CF2"/>
    <w:rsid w:val="08FC5DC5"/>
    <w:rsid w:val="09012BD3"/>
    <w:rsid w:val="0916180B"/>
    <w:rsid w:val="092C7AA7"/>
    <w:rsid w:val="092F7E51"/>
    <w:rsid w:val="09786095"/>
    <w:rsid w:val="097E2F1A"/>
    <w:rsid w:val="09806D25"/>
    <w:rsid w:val="09866FAB"/>
    <w:rsid w:val="09A44EF8"/>
    <w:rsid w:val="09A64E3D"/>
    <w:rsid w:val="09AC5B53"/>
    <w:rsid w:val="09D149A7"/>
    <w:rsid w:val="09D22872"/>
    <w:rsid w:val="09DD2A12"/>
    <w:rsid w:val="0A136BAB"/>
    <w:rsid w:val="0A36774D"/>
    <w:rsid w:val="0A4422E6"/>
    <w:rsid w:val="0A442C7B"/>
    <w:rsid w:val="0A631516"/>
    <w:rsid w:val="0A681221"/>
    <w:rsid w:val="0A6A4724"/>
    <w:rsid w:val="0A6D396F"/>
    <w:rsid w:val="0AB70FA0"/>
    <w:rsid w:val="0ABB79A6"/>
    <w:rsid w:val="0ABD07E5"/>
    <w:rsid w:val="0AEA5F79"/>
    <w:rsid w:val="0AEE7535"/>
    <w:rsid w:val="0AF9027D"/>
    <w:rsid w:val="0B0F4EB2"/>
    <w:rsid w:val="0B1234B9"/>
    <w:rsid w:val="0B295EB0"/>
    <w:rsid w:val="0B386076"/>
    <w:rsid w:val="0B5C089D"/>
    <w:rsid w:val="0B864503"/>
    <w:rsid w:val="0B9A2898"/>
    <w:rsid w:val="0BA96189"/>
    <w:rsid w:val="0BB609EA"/>
    <w:rsid w:val="0BB61701"/>
    <w:rsid w:val="0BB83968"/>
    <w:rsid w:val="0BC1728E"/>
    <w:rsid w:val="0C005BA1"/>
    <w:rsid w:val="0C1604E5"/>
    <w:rsid w:val="0C5531AB"/>
    <w:rsid w:val="0C556863"/>
    <w:rsid w:val="0C58425A"/>
    <w:rsid w:val="0C6071B1"/>
    <w:rsid w:val="0C6638EC"/>
    <w:rsid w:val="0C8D69A8"/>
    <w:rsid w:val="0CAA6D61"/>
    <w:rsid w:val="0CB023E0"/>
    <w:rsid w:val="0CB877EC"/>
    <w:rsid w:val="0CC87A86"/>
    <w:rsid w:val="0CE73667"/>
    <w:rsid w:val="0CF54161"/>
    <w:rsid w:val="0D276153"/>
    <w:rsid w:val="0D2B64A6"/>
    <w:rsid w:val="0D2C5500"/>
    <w:rsid w:val="0D2C7302"/>
    <w:rsid w:val="0D3C4046"/>
    <w:rsid w:val="0D527FFD"/>
    <w:rsid w:val="0D5605EF"/>
    <w:rsid w:val="0D8B5591"/>
    <w:rsid w:val="0DB12CD2"/>
    <w:rsid w:val="0DD3123D"/>
    <w:rsid w:val="0DD42F1D"/>
    <w:rsid w:val="0DFB13FB"/>
    <w:rsid w:val="0DFF20A7"/>
    <w:rsid w:val="0E0560DB"/>
    <w:rsid w:val="0E1B3ED4"/>
    <w:rsid w:val="0E286749"/>
    <w:rsid w:val="0E2F3B55"/>
    <w:rsid w:val="0E333C3E"/>
    <w:rsid w:val="0E565F93"/>
    <w:rsid w:val="0E6971B2"/>
    <w:rsid w:val="0E8C42F7"/>
    <w:rsid w:val="0E914AF4"/>
    <w:rsid w:val="0ED55F09"/>
    <w:rsid w:val="0EE02625"/>
    <w:rsid w:val="0EE040A2"/>
    <w:rsid w:val="0EE13979"/>
    <w:rsid w:val="0EF41315"/>
    <w:rsid w:val="0F0C223F"/>
    <w:rsid w:val="0F0D0826"/>
    <w:rsid w:val="0F0E66FC"/>
    <w:rsid w:val="0F2E5C77"/>
    <w:rsid w:val="0F3B2D5B"/>
    <w:rsid w:val="0F46589C"/>
    <w:rsid w:val="0F484622"/>
    <w:rsid w:val="0F4B206C"/>
    <w:rsid w:val="0F581039"/>
    <w:rsid w:val="0F5C6410"/>
    <w:rsid w:val="0F5D54C1"/>
    <w:rsid w:val="0F5F542A"/>
    <w:rsid w:val="0F777059"/>
    <w:rsid w:val="0F833182"/>
    <w:rsid w:val="0F8F1193"/>
    <w:rsid w:val="0F9A6C5D"/>
    <w:rsid w:val="0FA201B4"/>
    <w:rsid w:val="0FA93E33"/>
    <w:rsid w:val="0FBC45E1"/>
    <w:rsid w:val="0FDC37B0"/>
    <w:rsid w:val="0FDC4093"/>
    <w:rsid w:val="0FED2CEF"/>
    <w:rsid w:val="10174BBD"/>
    <w:rsid w:val="10247488"/>
    <w:rsid w:val="10393BAA"/>
    <w:rsid w:val="104F20F5"/>
    <w:rsid w:val="107A4D02"/>
    <w:rsid w:val="107E03ED"/>
    <w:rsid w:val="108B31AE"/>
    <w:rsid w:val="10AD099B"/>
    <w:rsid w:val="10F5324C"/>
    <w:rsid w:val="11033015"/>
    <w:rsid w:val="111A671C"/>
    <w:rsid w:val="11282FEA"/>
    <w:rsid w:val="112C7CBB"/>
    <w:rsid w:val="113845F0"/>
    <w:rsid w:val="114378E0"/>
    <w:rsid w:val="114609B0"/>
    <w:rsid w:val="11474261"/>
    <w:rsid w:val="11584002"/>
    <w:rsid w:val="118A2253"/>
    <w:rsid w:val="118B3557"/>
    <w:rsid w:val="11904CEE"/>
    <w:rsid w:val="11A51416"/>
    <w:rsid w:val="11BC7973"/>
    <w:rsid w:val="11D14162"/>
    <w:rsid w:val="11D506C1"/>
    <w:rsid w:val="11D83E51"/>
    <w:rsid w:val="11D907DC"/>
    <w:rsid w:val="11E864E1"/>
    <w:rsid w:val="120859D3"/>
    <w:rsid w:val="12415909"/>
    <w:rsid w:val="124F3295"/>
    <w:rsid w:val="12573F25"/>
    <w:rsid w:val="125F4F3B"/>
    <w:rsid w:val="12606AFF"/>
    <w:rsid w:val="126976C2"/>
    <w:rsid w:val="128A347A"/>
    <w:rsid w:val="128C4850"/>
    <w:rsid w:val="129113CF"/>
    <w:rsid w:val="12992410"/>
    <w:rsid w:val="12BE134B"/>
    <w:rsid w:val="12C82F5F"/>
    <w:rsid w:val="12C83D32"/>
    <w:rsid w:val="130F2D3C"/>
    <w:rsid w:val="131C4E41"/>
    <w:rsid w:val="1352090A"/>
    <w:rsid w:val="1394290E"/>
    <w:rsid w:val="13B701A9"/>
    <w:rsid w:val="13E82623"/>
    <w:rsid w:val="140A6DEE"/>
    <w:rsid w:val="14111FFD"/>
    <w:rsid w:val="14172266"/>
    <w:rsid w:val="14457ECD"/>
    <w:rsid w:val="14486D7E"/>
    <w:rsid w:val="145304E8"/>
    <w:rsid w:val="14597AC3"/>
    <w:rsid w:val="1475477A"/>
    <w:rsid w:val="148000B2"/>
    <w:rsid w:val="1483471D"/>
    <w:rsid w:val="14B90820"/>
    <w:rsid w:val="14C2606F"/>
    <w:rsid w:val="14DB5B4F"/>
    <w:rsid w:val="14FE0980"/>
    <w:rsid w:val="151E6A68"/>
    <w:rsid w:val="152F2768"/>
    <w:rsid w:val="1545742A"/>
    <w:rsid w:val="15467E19"/>
    <w:rsid w:val="15496085"/>
    <w:rsid w:val="154A4C8B"/>
    <w:rsid w:val="155966AD"/>
    <w:rsid w:val="155B2851"/>
    <w:rsid w:val="1576196A"/>
    <w:rsid w:val="15763AC2"/>
    <w:rsid w:val="158C6D59"/>
    <w:rsid w:val="15993946"/>
    <w:rsid w:val="159D68D3"/>
    <w:rsid w:val="15B45DD0"/>
    <w:rsid w:val="15B95D38"/>
    <w:rsid w:val="15C518E8"/>
    <w:rsid w:val="15CE1F51"/>
    <w:rsid w:val="15D12ED7"/>
    <w:rsid w:val="15F52617"/>
    <w:rsid w:val="15FB0B91"/>
    <w:rsid w:val="16206174"/>
    <w:rsid w:val="16213F5B"/>
    <w:rsid w:val="163B4B05"/>
    <w:rsid w:val="164959E2"/>
    <w:rsid w:val="166A44EE"/>
    <w:rsid w:val="167539E5"/>
    <w:rsid w:val="167823EB"/>
    <w:rsid w:val="168524B0"/>
    <w:rsid w:val="16857BC4"/>
    <w:rsid w:val="16861701"/>
    <w:rsid w:val="169B68B1"/>
    <w:rsid w:val="169F288E"/>
    <w:rsid w:val="16B523A0"/>
    <w:rsid w:val="16B877DB"/>
    <w:rsid w:val="16D21529"/>
    <w:rsid w:val="16D429AB"/>
    <w:rsid w:val="16D54D03"/>
    <w:rsid w:val="16D86021"/>
    <w:rsid w:val="16DE03A8"/>
    <w:rsid w:val="16ED4649"/>
    <w:rsid w:val="171E7FD3"/>
    <w:rsid w:val="171F05FA"/>
    <w:rsid w:val="173949CB"/>
    <w:rsid w:val="17472B40"/>
    <w:rsid w:val="17487E00"/>
    <w:rsid w:val="174A0545"/>
    <w:rsid w:val="17564916"/>
    <w:rsid w:val="175B3B99"/>
    <w:rsid w:val="17696D98"/>
    <w:rsid w:val="17710405"/>
    <w:rsid w:val="17982843"/>
    <w:rsid w:val="17A06494"/>
    <w:rsid w:val="17A632CF"/>
    <w:rsid w:val="17A904D1"/>
    <w:rsid w:val="17C237E4"/>
    <w:rsid w:val="17EC44CB"/>
    <w:rsid w:val="17F41818"/>
    <w:rsid w:val="17F61365"/>
    <w:rsid w:val="17F972B8"/>
    <w:rsid w:val="18003BBC"/>
    <w:rsid w:val="180A70D3"/>
    <w:rsid w:val="18446BBD"/>
    <w:rsid w:val="18674314"/>
    <w:rsid w:val="186A05BC"/>
    <w:rsid w:val="187D1232"/>
    <w:rsid w:val="18B118F4"/>
    <w:rsid w:val="18B86540"/>
    <w:rsid w:val="18C3452E"/>
    <w:rsid w:val="18C41FB0"/>
    <w:rsid w:val="18C75929"/>
    <w:rsid w:val="18CE4991"/>
    <w:rsid w:val="19052A19"/>
    <w:rsid w:val="190D0A68"/>
    <w:rsid w:val="1923584D"/>
    <w:rsid w:val="195A2B67"/>
    <w:rsid w:val="195D0897"/>
    <w:rsid w:val="196766B5"/>
    <w:rsid w:val="19771A54"/>
    <w:rsid w:val="198F30DD"/>
    <w:rsid w:val="19941382"/>
    <w:rsid w:val="19A61279"/>
    <w:rsid w:val="19B21C39"/>
    <w:rsid w:val="19F65B00"/>
    <w:rsid w:val="19F82A4E"/>
    <w:rsid w:val="1A034EBB"/>
    <w:rsid w:val="1A080CB6"/>
    <w:rsid w:val="1A117A54"/>
    <w:rsid w:val="1A4203C5"/>
    <w:rsid w:val="1A546AED"/>
    <w:rsid w:val="1A5F37F4"/>
    <w:rsid w:val="1A815789"/>
    <w:rsid w:val="1A891E74"/>
    <w:rsid w:val="1AA7133D"/>
    <w:rsid w:val="1AC35097"/>
    <w:rsid w:val="1ACF761E"/>
    <w:rsid w:val="1AEC5FF8"/>
    <w:rsid w:val="1AF207AC"/>
    <w:rsid w:val="1AF9126E"/>
    <w:rsid w:val="1B073464"/>
    <w:rsid w:val="1B19291E"/>
    <w:rsid w:val="1B2020B7"/>
    <w:rsid w:val="1B225312"/>
    <w:rsid w:val="1B2C5C22"/>
    <w:rsid w:val="1B2E75BC"/>
    <w:rsid w:val="1B386FF9"/>
    <w:rsid w:val="1B526E04"/>
    <w:rsid w:val="1B5816D0"/>
    <w:rsid w:val="1B5B48C6"/>
    <w:rsid w:val="1B5F7383"/>
    <w:rsid w:val="1B78249E"/>
    <w:rsid w:val="1B8A08E5"/>
    <w:rsid w:val="1BA50DDB"/>
    <w:rsid w:val="1BA90A6F"/>
    <w:rsid w:val="1BC93522"/>
    <w:rsid w:val="1BC94DF8"/>
    <w:rsid w:val="1BCC7D2A"/>
    <w:rsid w:val="1BE339CD"/>
    <w:rsid w:val="1BE33F73"/>
    <w:rsid w:val="1BEF0BA0"/>
    <w:rsid w:val="1BF76376"/>
    <w:rsid w:val="1BFA6831"/>
    <w:rsid w:val="1C083A0B"/>
    <w:rsid w:val="1C0C6C09"/>
    <w:rsid w:val="1C200D07"/>
    <w:rsid w:val="1C637B6F"/>
    <w:rsid w:val="1C683448"/>
    <w:rsid w:val="1C7C7FC4"/>
    <w:rsid w:val="1C8016F2"/>
    <w:rsid w:val="1C8361D3"/>
    <w:rsid w:val="1CA03585"/>
    <w:rsid w:val="1CAF1232"/>
    <w:rsid w:val="1CB11A63"/>
    <w:rsid w:val="1CEE6952"/>
    <w:rsid w:val="1D215698"/>
    <w:rsid w:val="1D2D225E"/>
    <w:rsid w:val="1D303E41"/>
    <w:rsid w:val="1D437C08"/>
    <w:rsid w:val="1D5D719B"/>
    <w:rsid w:val="1D661570"/>
    <w:rsid w:val="1D6E0304"/>
    <w:rsid w:val="1D7F15D1"/>
    <w:rsid w:val="1DA02C80"/>
    <w:rsid w:val="1DA5421E"/>
    <w:rsid w:val="1DBB3643"/>
    <w:rsid w:val="1DBB721F"/>
    <w:rsid w:val="1DCB16B2"/>
    <w:rsid w:val="1DD522FD"/>
    <w:rsid w:val="1DD842AE"/>
    <w:rsid w:val="1DE21613"/>
    <w:rsid w:val="1DE87481"/>
    <w:rsid w:val="1DED79A4"/>
    <w:rsid w:val="1DFB566D"/>
    <w:rsid w:val="1E021EB9"/>
    <w:rsid w:val="1E061BD3"/>
    <w:rsid w:val="1E1259E5"/>
    <w:rsid w:val="1E2924C7"/>
    <w:rsid w:val="1E2E5F47"/>
    <w:rsid w:val="1E4361B4"/>
    <w:rsid w:val="1E4B5889"/>
    <w:rsid w:val="1E4E6744"/>
    <w:rsid w:val="1E5461C7"/>
    <w:rsid w:val="1E5A5045"/>
    <w:rsid w:val="1E634015"/>
    <w:rsid w:val="1E6F5D7F"/>
    <w:rsid w:val="1E775ED5"/>
    <w:rsid w:val="1E7F0598"/>
    <w:rsid w:val="1E9F0ACC"/>
    <w:rsid w:val="1EAC33CC"/>
    <w:rsid w:val="1ECC2895"/>
    <w:rsid w:val="1EE47F3C"/>
    <w:rsid w:val="1F0152EE"/>
    <w:rsid w:val="1F2D488B"/>
    <w:rsid w:val="1F2F70B6"/>
    <w:rsid w:val="1F3344B2"/>
    <w:rsid w:val="1F395447"/>
    <w:rsid w:val="1F3D76D1"/>
    <w:rsid w:val="1F400656"/>
    <w:rsid w:val="1F431D00"/>
    <w:rsid w:val="1F643D0D"/>
    <w:rsid w:val="1F7A3CB3"/>
    <w:rsid w:val="1F837BEE"/>
    <w:rsid w:val="1F865547"/>
    <w:rsid w:val="1F925D9D"/>
    <w:rsid w:val="1F94485C"/>
    <w:rsid w:val="1FA3131F"/>
    <w:rsid w:val="1FA67D06"/>
    <w:rsid w:val="1FDF4AB3"/>
    <w:rsid w:val="1FE93F66"/>
    <w:rsid w:val="1FFC64A6"/>
    <w:rsid w:val="200718E1"/>
    <w:rsid w:val="200D4A9C"/>
    <w:rsid w:val="201514DF"/>
    <w:rsid w:val="201B639A"/>
    <w:rsid w:val="202A27D1"/>
    <w:rsid w:val="203C30B4"/>
    <w:rsid w:val="20462318"/>
    <w:rsid w:val="204D1A8C"/>
    <w:rsid w:val="205E5D8E"/>
    <w:rsid w:val="206C2341"/>
    <w:rsid w:val="20975384"/>
    <w:rsid w:val="209C1B6F"/>
    <w:rsid w:val="209C2DAF"/>
    <w:rsid w:val="209F0CC6"/>
    <w:rsid w:val="20A11CB8"/>
    <w:rsid w:val="20A716F2"/>
    <w:rsid w:val="20A943A5"/>
    <w:rsid w:val="20AD1066"/>
    <w:rsid w:val="20F01283"/>
    <w:rsid w:val="20FB5AFC"/>
    <w:rsid w:val="20FD09CE"/>
    <w:rsid w:val="21133C88"/>
    <w:rsid w:val="211E4363"/>
    <w:rsid w:val="213E269A"/>
    <w:rsid w:val="215A5B2C"/>
    <w:rsid w:val="2165288C"/>
    <w:rsid w:val="218D2419"/>
    <w:rsid w:val="21B20006"/>
    <w:rsid w:val="21BA7A65"/>
    <w:rsid w:val="21BE0669"/>
    <w:rsid w:val="21BF60EB"/>
    <w:rsid w:val="21D2601F"/>
    <w:rsid w:val="21DA4237"/>
    <w:rsid w:val="21F94C8F"/>
    <w:rsid w:val="22046826"/>
    <w:rsid w:val="22082A42"/>
    <w:rsid w:val="22123429"/>
    <w:rsid w:val="221459D2"/>
    <w:rsid w:val="22226190"/>
    <w:rsid w:val="22461847"/>
    <w:rsid w:val="22551E62"/>
    <w:rsid w:val="2259435D"/>
    <w:rsid w:val="225A32A3"/>
    <w:rsid w:val="22657DAC"/>
    <w:rsid w:val="22885B34"/>
    <w:rsid w:val="228B6AB8"/>
    <w:rsid w:val="228F51A2"/>
    <w:rsid w:val="229171ED"/>
    <w:rsid w:val="22920CFE"/>
    <w:rsid w:val="229A2EA6"/>
    <w:rsid w:val="22A152D5"/>
    <w:rsid w:val="22B57C69"/>
    <w:rsid w:val="22C05C9C"/>
    <w:rsid w:val="22C23BA5"/>
    <w:rsid w:val="22D5337E"/>
    <w:rsid w:val="22DA20BB"/>
    <w:rsid w:val="22DF2E72"/>
    <w:rsid w:val="22EE3F63"/>
    <w:rsid w:val="22F46C8E"/>
    <w:rsid w:val="2305542C"/>
    <w:rsid w:val="23253E2A"/>
    <w:rsid w:val="232C7AD3"/>
    <w:rsid w:val="23313364"/>
    <w:rsid w:val="23360EF9"/>
    <w:rsid w:val="23386323"/>
    <w:rsid w:val="23665522"/>
    <w:rsid w:val="23944B4D"/>
    <w:rsid w:val="23983773"/>
    <w:rsid w:val="23996FE1"/>
    <w:rsid w:val="23A12A96"/>
    <w:rsid w:val="23A813ED"/>
    <w:rsid w:val="23B52D23"/>
    <w:rsid w:val="23BD43CF"/>
    <w:rsid w:val="23DE3EE7"/>
    <w:rsid w:val="23E76D75"/>
    <w:rsid w:val="23F072B1"/>
    <w:rsid w:val="24044127"/>
    <w:rsid w:val="240525A0"/>
    <w:rsid w:val="24304BEB"/>
    <w:rsid w:val="244C451B"/>
    <w:rsid w:val="245219F4"/>
    <w:rsid w:val="24555C50"/>
    <w:rsid w:val="248F3C9D"/>
    <w:rsid w:val="249E540A"/>
    <w:rsid w:val="24B60B32"/>
    <w:rsid w:val="24B73BCA"/>
    <w:rsid w:val="24BB25D0"/>
    <w:rsid w:val="24CA799C"/>
    <w:rsid w:val="24CA7DCE"/>
    <w:rsid w:val="24EB68E4"/>
    <w:rsid w:val="24F07227"/>
    <w:rsid w:val="24F12AAA"/>
    <w:rsid w:val="25001607"/>
    <w:rsid w:val="250E7CBD"/>
    <w:rsid w:val="25223279"/>
    <w:rsid w:val="253D5128"/>
    <w:rsid w:val="254C40BE"/>
    <w:rsid w:val="25547EE9"/>
    <w:rsid w:val="255C7A95"/>
    <w:rsid w:val="25606CE1"/>
    <w:rsid w:val="25710A7A"/>
    <w:rsid w:val="258E5FA1"/>
    <w:rsid w:val="25CE18F4"/>
    <w:rsid w:val="25FA552C"/>
    <w:rsid w:val="26147263"/>
    <w:rsid w:val="262F2132"/>
    <w:rsid w:val="263A57FB"/>
    <w:rsid w:val="264F080E"/>
    <w:rsid w:val="2652475C"/>
    <w:rsid w:val="26653560"/>
    <w:rsid w:val="26773BAB"/>
    <w:rsid w:val="267970AE"/>
    <w:rsid w:val="269C0BCE"/>
    <w:rsid w:val="26B56ACA"/>
    <w:rsid w:val="26BD1960"/>
    <w:rsid w:val="26D0553E"/>
    <w:rsid w:val="26DB236E"/>
    <w:rsid w:val="26FD3486"/>
    <w:rsid w:val="27454CB2"/>
    <w:rsid w:val="27635A60"/>
    <w:rsid w:val="27996512"/>
    <w:rsid w:val="27A26DD3"/>
    <w:rsid w:val="27A54194"/>
    <w:rsid w:val="27B1262E"/>
    <w:rsid w:val="27C65642"/>
    <w:rsid w:val="27CD33DD"/>
    <w:rsid w:val="27D05979"/>
    <w:rsid w:val="27EA020A"/>
    <w:rsid w:val="282E06A2"/>
    <w:rsid w:val="28427399"/>
    <w:rsid w:val="284E7F85"/>
    <w:rsid w:val="287B40D4"/>
    <w:rsid w:val="287C663C"/>
    <w:rsid w:val="28813C00"/>
    <w:rsid w:val="28A57DD3"/>
    <w:rsid w:val="28BA53AE"/>
    <w:rsid w:val="28CB5095"/>
    <w:rsid w:val="28CC07FC"/>
    <w:rsid w:val="28D700BA"/>
    <w:rsid w:val="28DE3F9A"/>
    <w:rsid w:val="28E969EB"/>
    <w:rsid w:val="291F6EAF"/>
    <w:rsid w:val="29215A45"/>
    <w:rsid w:val="29235023"/>
    <w:rsid w:val="2940426A"/>
    <w:rsid w:val="29465F48"/>
    <w:rsid w:val="294C7E51"/>
    <w:rsid w:val="29555053"/>
    <w:rsid w:val="296040CA"/>
    <w:rsid w:val="29670C85"/>
    <w:rsid w:val="297B0615"/>
    <w:rsid w:val="298D20F1"/>
    <w:rsid w:val="29A26441"/>
    <w:rsid w:val="29B15AA6"/>
    <w:rsid w:val="29BF19A8"/>
    <w:rsid w:val="29C538AD"/>
    <w:rsid w:val="29FD51C4"/>
    <w:rsid w:val="2A031B7E"/>
    <w:rsid w:val="2A0B1DD1"/>
    <w:rsid w:val="2A0F78FE"/>
    <w:rsid w:val="2A1D4C54"/>
    <w:rsid w:val="2A27289E"/>
    <w:rsid w:val="2A311E5E"/>
    <w:rsid w:val="2A36769F"/>
    <w:rsid w:val="2A3D4D7C"/>
    <w:rsid w:val="2A497791"/>
    <w:rsid w:val="2A8B74D8"/>
    <w:rsid w:val="2A9A1519"/>
    <w:rsid w:val="2A9E06F7"/>
    <w:rsid w:val="2AB037BB"/>
    <w:rsid w:val="2B0748A3"/>
    <w:rsid w:val="2B2F3273"/>
    <w:rsid w:val="2B4445F6"/>
    <w:rsid w:val="2B490DEA"/>
    <w:rsid w:val="2B502E74"/>
    <w:rsid w:val="2B540D6C"/>
    <w:rsid w:val="2B6E0B7F"/>
    <w:rsid w:val="2B8E7B97"/>
    <w:rsid w:val="2B922289"/>
    <w:rsid w:val="2B983D52"/>
    <w:rsid w:val="2B992A31"/>
    <w:rsid w:val="2BA56D2B"/>
    <w:rsid w:val="2BBC6EE7"/>
    <w:rsid w:val="2BBE371B"/>
    <w:rsid w:val="2BC52247"/>
    <w:rsid w:val="2BE91BBE"/>
    <w:rsid w:val="2BF54DCB"/>
    <w:rsid w:val="2BFC1A9E"/>
    <w:rsid w:val="2C077CC9"/>
    <w:rsid w:val="2C090FCE"/>
    <w:rsid w:val="2C094C9F"/>
    <w:rsid w:val="2C1765DB"/>
    <w:rsid w:val="2C1C2915"/>
    <w:rsid w:val="2C3829FD"/>
    <w:rsid w:val="2C3A399C"/>
    <w:rsid w:val="2C4B4097"/>
    <w:rsid w:val="2C5348C6"/>
    <w:rsid w:val="2C572F40"/>
    <w:rsid w:val="2C6B684B"/>
    <w:rsid w:val="2C6D6262"/>
    <w:rsid w:val="2C941E81"/>
    <w:rsid w:val="2CC03EAF"/>
    <w:rsid w:val="2CC133CE"/>
    <w:rsid w:val="2CD02F96"/>
    <w:rsid w:val="2D0D7577"/>
    <w:rsid w:val="2D1C15B7"/>
    <w:rsid w:val="2D424C6A"/>
    <w:rsid w:val="2D4659BF"/>
    <w:rsid w:val="2D576E65"/>
    <w:rsid w:val="2D586372"/>
    <w:rsid w:val="2D755CA2"/>
    <w:rsid w:val="2D824FB8"/>
    <w:rsid w:val="2D925252"/>
    <w:rsid w:val="2D994BDD"/>
    <w:rsid w:val="2DA32C62"/>
    <w:rsid w:val="2DBC398B"/>
    <w:rsid w:val="2DBC599C"/>
    <w:rsid w:val="2DC81EA9"/>
    <w:rsid w:val="2DDB3C85"/>
    <w:rsid w:val="2DE262D6"/>
    <w:rsid w:val="2DF9243B"/>
    <w:rsid w:val="2E1F28B7"/>
    <w:rsid w:val="2E393F90"/>
    <w:rsid w:val="2E394A74"/>
    <w:rsid w:val="2E40086E"/>
    <w:rsid w:val="2E4915E0"/>
    <w:rsid w:val="2E4B2482"/>
    <w:rsid w:val="2E4C1899"/>
    <w:rsid w:val="2E5B671D"/>
    <w:rsid w:val="2E662458"/>
    <w:rsid w:val="2E665FD3"/>
    <w:rsid w:val="2E67709F"/>
    <w:rsid w:val="2E932170"/>
    <w:rsid w:val="2E983B8C"/>
    <w:rsid w:val="2EC25944"/>
    <w:rsid w:val="2ED83176"/>
    <w:rsid w:val="2EE4137C"/>
    <w:rsid w:val="2EF0431E"/>
    <w:rsid w:val="2F293868"/>
    <w:rsid w:val="2F6B5A84"/>
    <w:rsid w:val="2F8021A0"/>
    <w:rsid w:val="2FA51EB1"/>
    <w:rsid w:val="2FC57D26"/>
    <w:rsid w:val="2FDA664B"/>
    <w:rsid w:val="2FFB6666"/>
    <w:rsid w:val="3009469E"/>
    <w:rsid w:val="300C2463"/>
    <w:rsid w:val="30103067"/>
    <w:rsid w:val="30210D83"/>
    <w:rsid w:val="30265770"/>
    <w:rsid w:val="30317AAA"/>
    <w:rsid w:val="30C12E8B"/>
    <w:rsid w:val="30D653AF"/>
    <w:rsid w:val="30E03FBE"/>
    <w:rsid w:val="30F01B64"/>
    <w:rsid w:val="310C4010"/>
    <w:rsid w:val="31451B10"/>
    <w:rsid w:val="31461F97"/>
    <w:rsid w:val="31594303"/>
    <w:rsid w:val="315D08C8"/>
    <w:rsid w:val="31656FD8"/>
    <w:rsid w:val="318D334A"/>
    <w:rsid w:val="319C27FE"/>
    <w:rsid w:val="319E1574"/>
    <w:rsid w:val="31A46D01"/>
    <w:rsid w:val="31AF5BE0"/>
    <w:rsid w:val="31C417B4"/>
    <w:rsid w:val="31E5776A"/>
    <w:rsid w:val="31F062C4"/>
    <w:rsid w:val="31F56F5F"/>
    <w:rsid w:val="31F63243"/>
    <w:rsid w:val="31F637B0"/>
    <w:rsid w:val="320738EA"/>
    <w:rsid w:val="32090C24"/>
    <w:rsid w:val="323275EA"/>
    <w:rsid w:val="32332644"/>
    <w:rsid w:val="32385EF0"/>
    <w:rsid w:val="324F1398"/>
    <w:rsid w:val="325C5AF5"/>
    <w:rsid w:val="325D5449"/>
    <w:rsid w:val="326225B7"/>
    <w:rsid w:val="32630039"/>
    <w:rsid w:val="326334BC"/>
    <w:rsid w:val="326A2C49"/>
    <w:rsid w:val="327018CD"/>
    <w:rsid w:val="32A50AA2"/>
    <w:rsid w:val="32C07CD8"/>
    <w:rsid w:val="32CB71F5"/>
    <w:rsid w:val="32D55DC5"/>
    <w:rsid w:val="32D75DF9"/>
    <w:rsid w:val="32DB3474"/>
    <w:rsid w:val="32DB4561"/>
    <w:rsid w:val="33051DC0"/>
    <w:rsid w:val="330C4FCE"/>
    <w:rsid w:val="33421C25"/>
    <w:rsid w:val="334B4106"/>
    <w:rsid w:val="335331C4"/>
    <w:rsid w:val="336D220A"/>
    <w:rsid w:val="336D3D6E"/>
    <w:rsid w:val="339402F0"/>
    <w:rsid w:val="339760E8"/>
    <w:rsid w:val="33AA0FE1"/>
    <w:rsid w:val="33B75467"/>
    <w:rsid w:val="33CB4108"/>
    <w:rsid w:val="33D90A33"/>
    <w:rsid w:val="33FA04A9"/>
    <w:rsid w:val="34110FF9"/>
    <w:rsid w:val="341E0BBC"/>
    <w:rsid w:val="343D5340"/>
    <w:rsid w:val="344E1ECF"/>
    <w:rsid w:val="34592365"/>
    <w:rsid w:val="346C040E"/>
    <w:rsid w:val="34704272"/>
    <w:rsid w:val="347A0A28"/>
    <w:rsid w:val="348722BC"/>
    <w:rsid w:val="34885681"/>
    <w:rsid w:val="34902BCC"/>
    <w:rsid w:val="34907349"/>
    <w:rsid w:val="34B90751"/>
    <w:rsid w:val="34D545BA"/>
    <w:rsid w:val="34F057CB"/>
    <w:rsid w:val="34F73885"/>
    <w:rsid w:val="350D68FE"/>
    <w:rsid w:val="350E4172"/>
    <w:rsid w:val="35235DB3"/>
    <w:rsid w:val="3545745D"/>
    <w:rsid w:val="354D2F7F"/>
    <w:rsid w:val="354D7568"/>
    <w:rsid w:val="35612C48"/>
    <w:rsid w:val="357F20C7"/>
    <w:rsid w:val="358A2DE4"/>
    <w:rsid w:val="358C62E7"/>
    <w:rsid w:val="35A54145"/>
    <w:rsid w:val="35A72F78"/>
    <w:rsid w:val="35BD022C"/>
    <w:rsid w:val="35C170E6"/>
    <w:rsid w:val="35C91484"/>
    <w:rsid w:val="35D21515"/>
    <w:rsid w:val="35E84809"/>
    <w:rsid w:val="35F36F90"/>
    <w:rsid w:val="361374C5"/>
    <w:rsid w:val="3618172B"/>
    <w:rsid w:val="361929E1"/>
    <w:rsid w:val="3644065F"/>
    <w:rsid w:val="36566152"/>
    <w:rsid w:val="365E305C"/>
    <w:rsid w:val="365F40C1"/>
    <w:rsid w:val="36705660"/>
    <w:rsid w:val="36710FB4"/>
    <w:rsid w:val="36A96CE5"/>
    <w:rsid w:val="36AC41C0"/>
    <w:rsid w:val="36C52B6C"/>
    <w:rsid w:val="36C727EB"/>
    <w:rsid w:val="36CF5679"/>
    <w:rsid w:val="36D861B6"/>
    <w:rsid w:val="36E6529F"/>
    <w:rsid w:val="370116CC"/>
    <w:rsid w:val="37032650"/>
    <w:rsid w:val="370C6947"/>
    <w:rsid w:val="370C7B46"/>
    <w:rsid w:val="372318D3"/>
    <w:rsid w:val="372A7024"/>
    <w:rsid w:val="37493765"/>
    <w:rsid w:val="37697A66"/>
    <w:rsid w:val="37793623"/>
    <w:rsid w:val="379D6999"/>
    <w:rsid w:val="37A778DB"/>
    <w:rsid w:val="37BE7500"/>
    <w:rsid w:val="37D31A24"/>
    <w:rsid w:val="37D349BA"/>
    <w:rsid w:val="37EA72E0"/>
    <w:rsid w:val="381627C5"/>
    <w:rsid w:val="381F68A4"/>
    <w:rsid w:val="38225026"/>
    <w:rsid w:val="38363CC7"/>
    <w:rsid w:val="38371749"/>
    <w:rsid w:val="38666B9E"/>
    <w:rsid w:val="38762532"/>
    <w:rsid w:val="387C4E62"/>
    <w:rsid w:val="38815040"/>
    <w:rsid w:val="38D47048"/>
    <w:rsid w:val="38DA3367"/>
    <w:rsid w:val="38E94AF9"/>
    <w:rsid w:val="390E0F3D"/>
    <w:rsid w:val="391A6034"/>
    <w:rsid w:val="391D68BA"/>
    <w:rsid w:val="391D7F3A"/>
    <w:rsid w:val="393A162F"/>
    <w:rsid w:val="3948779C"/>
    <w:rsid w:val="394D348F"/>
    <w:rsid w:val="394D6D12"/>
    <w:rsid w:val="39515718"/>
    <w:rsid w:val="395236D2"/>
    <w:rsid w:val="39550092"/>
    <w:rsid w:val="395C2FF9"/>
    <w:rsid w:val="39890F4C"/>
    <w:rsid w:val="39B6421D"/>
    <w:rsid w:val="39BB4C5B"/>
    <w:rsid w:val="39BD5621"/>
    <w:rsid w:val="39D76D00"/>
    <w:rsid w:val="39E01363"/>
    <w:rsid w:val="39E5665F"/>
    <w:rsid w:val="39F26B28"/>
    <w:rsid w:val="39F75CA8"/>
    <w:rsid w:val="3A2940F7"/>
    <w:rsid w:val="3A3F62CE"/>
    <w:rsid w:val="3A5557BB"/>
    <w:rsid w:val="3A6146E1"/>
    <w:rsid w:val="3A63408F"/>
    <w:rsid w:val="3A7257F0"/>
    <w:rsid w:val="3A762B4D"/>
    <w:rsid w:val="3A954AAB"/>
    <w:rsid w:val="3A9A189D"/>
    <w:rsid w:val="3AB95861"/>
    <w:rsid w:val="3ABF487C"/>
    <w:rsid w:val="3AE037F3"/>
    <w:rsid w:val="3AE62B6E"/>
    <w:rsid w:val="3AFF2CA9"/>
    <w:rsid w:val="3B032B60"/>
    <w:rsid w:val="3B2C5B36"/>
    <w:rsid w:val="3B364295"/>
    <w:rsid w:val="3B366832"/>
    <w:rsid w:val="3B3720B6"/>
    <w:rsid w:val="3B415040"/>
    <w:rsid w:val="3B446ACF"/>
    <w:rsid w:val="3B5051DE"/>
    <w:rsid w:val="3B547A15"/>
    <w:rsid w:val="3B583C03"/>
    <w:rsid w:val="3B5C6539"/>
    <w:rsid w:val="3B6F421C"/>
    <w:rsid w:val="3B733584"/>
    <w:rsid w:val="3B8C6DEF"/>
    <w:rsid w:val="3BD22CC5"/>
    <w:rsid w:val="3BD80313"/>
    <w:rsid w:val="3C0A7C8F"/>
    <w:rsid w:val="3C0C2116"/>
    <w:rsid w:val="3C103F97"/>
    <w:rsid w:val="3C1A37C7"/>
    <w:rsid w:val="3C1A67E9"/>
    <w:rsid w:val="3C202033"/>
    <w:rsid w:val="3C344A40"/>
    <w:rsid w:val="3C3F5B4F"/>
    <w:rsid w:val="3C412562"/>
    <w:rsid w:val="3C511993"/>
    <w:rsid w:val="3C535D05"/>
    <w:rsid w:val="3C566C8A"/>
    <w:rsid w:val="3C5B6995"/>
    <w:rsid w:val="3C672500"/>
    <w:rsid w:val="3C680FE3"/>
    <w:rsid w:val="3C7671BF"/>
    <w:rsid w:val="3C7F204D"/>
    <w:rsid w:val="3CB12AB0"/>
    <w:rsid w:val="3CBA2D97"/>
    <w:rsid w:val="3CC663DE"/>
    <w:rsid w:val="3CD839E0"/>
    <w:rsid w:val="3CEF5B84"/>
    <w:rsid w:val="3CF6437C"/>
    <w:rsid w:val="3CF7492C"/>
    <w:rsid w:val="3D116952"/>
    <w:rsid w:val="3D48747E"/>
    <w:rsid w:val="3D593035"/>
    <w:rsid w:val="3D597610"/>
    <w:rsid w:val="3D697A4C"/>
    <w:rsid w:val="3D7F2073"/>
    <w:rsid w:val="3DA07D06"/>
    <w:rsid w:val="3DAD4CBD"/>
    <w:rsid w:val="3DAD6471"/>
    <w:rsid w:val="3DAF01C0"/>
    <w:rsid w:val="3DB03A43"/>
    <w:rsid w:val="3DE03847"/>
    <w:rsid w:val="3DED132A"/>
    <w:rsid w:val="3DEE6DAB"/>
    <w:rsid w:val="3E091B54"/>
    <w:rsid w:val="3E1511E9"/>
    <w:rsid w:val="3E1835B9"/>
    <w:rsid w:val="3E286510"/>
    <w:rsid w:val="3E324F16"/>
    <w:rsid w:val="3E3B1CE5"/>
    <w:rsid w:val="3E720CB2"/>
    <w:rsid w:val="3E7B7DCC"/>
    <w:rsid w:val="3E7F2E17"/>
    <w:rsid w:val="3E900B33"/>
    <w:rsid w:val="3EA04606"/>
    <w:rsid w:val="3EA10A90"/>
    <w:rsid w:val="3EBB34DF"/>
    <w:rsid w:val="3ECE4C6F"/>
    <w:rsid w:val="3ED562BB"/>
    <w:rsid w:val="3ED6649A"/>
    <w:rsid w:val="3ED734A6"/>
    <w:rsid w:val="3EDB1EAC"/>
    <w:rsid w:val="3EDD0C7F"/>
    <w:rsid w:val="3EF105BA"/>
    <w:rsid w:val="3EFB23D4"/>
    <w:rsid w:val="3F196F91"/>
    <w:rsid w:val="3F1E1B59"/>
    <w:rsid w:val="3F1E718B"/>
    <w:rsid w:val="3F311878"/>
    <w:rsid w:val="3F52310C"/>
    <w:rsid w:val="3F620760"/>
    <w:rsid w:val="3F632642"/>
    <w:rsid w:val="3F675313"/>
    <w:rsid w:val="3F753527"/>
    <w:rsid w:val="3F7D6603"/>
    <w:rsid w:val="3F7F1E3F"/>
    <w:rsid w:val="3FB81293"/>
    <w:rsid w:val="3FBF415C"/>
    <w:rsid w:val="3FCC4574"/>
    <w:rsid w:val="3FCE31CE"/>
    <w:rsid w:val="40156F58"/>
    <w:rsid w:val="402A3A9E"/>
    <w:rsid w:val="40392EDE"/>
    <w:rsid w:val="406519B3"/>
    <w:rsid w:val="407C25A8"/>
    <w:rsid w:val="4086756C"/>
    <w:rsid w:val="40A86763"/>
    <w:rsid w:val="40B604B8"/>
    <w:rsid w:val="40B94CBB"/>
    <w:rsid w:val="40BE2003"/>
    <w:rsid w:val="40C058EB"/>
    <w:rsid w:val="40C23268"/>
    <w:rsid w:val="40E926D7"/>
    <w:rsid w:val="41104C14"/>
    <w:rsid w:val="41426545"/>
    <w:rsid w:val="41674A59"/>
    <w:rsid w:val="418F3125"/>
    <w:rsid w:val="41911120"/>
    <w:rsid w:val="419960A3"/>
    <w:rsid w:val="41B403DB"/>
    <w:rsid w:val="41C10872"/>
    <w:rsid w:val="41C97784"/>
    <w:rsid w:val="41DF6D85"/>
    <w:rsid w:val="423451D7"/>
    <w:rsid w:val="424064F5"/>
    <w:rsid w:val="428D53FC"/>
    <w:rsid w:val="42913241"/>
    <w:rsid w:val="42A5457A"/>
    <w:rsid w:val="42A5718E"/>
    <w:rsid w:val="42B744A1"/>
    <w:rsid w:val="42D81437"/>
    <w:rsid w:val="42E71A52"/>
    <w:rsid w:val="42F06ADE"/>
    <w:rsid w:val="42FB5D43"/>
    <w:rsid w:val="42FD5DF4"/>
    <w:rsid w:val="432C4745"/>
    <w:rsid w:val="433462CE"/>
    <w:rsid w:val="43453FEA"/>
    <w:rsid w:val="434D4C79"/>
    <w:rsid w:val="434E26FB"/>
    <w:rsid w:val="434F01B0"/>
    <w:rsid w:val="43557E81"/>
    <w:rsid w:val="43565589"/>
    <w:rsid w:val="43571481"/>
    <w:rsid w:val="436D025D"/>
    <w:rsid w:val="43802A95"/>
    <w:rsid w:val="439510C4"/>
    <w:rsid w:val="439D457C"/>
    <w:rsid w:val="43BE7A9F"/>
    <w:rsid w:val="43D24ED2"/>
    <w:rsid w:val="43D635C9"/>
    <w:rsid w:val="43D93B18"/>
    <w:rsid w:val="43F363D8"/>
    <w:rsid w:val="44064DF4"/>
    <w:rsid w:val="440D42B5"/>
    <w:rsid w:val="441460F3"/>
    <w:rsid w:val="44174342"/>
    <w:rsid w:val="446753F8"/>
    <w:rsid w:val="44687A2A"/>
    <w:rsid w:val="447932AC"/>
    <w:rsid w:val="44797B10"/>
    <w:rsid w:val="44803D71"/>
    <w:rsid w:val="448660CA"/>
    <w:rsid w:val="44C87C5D"/>
    <w:rsid w:val="44CD138B"/>
    <w:rsid w:val="44CD7F53"/>
    <w:rsid w:val="44D341F9"/>
    <w:rsid w:val="44F11C0E"/>
    <w:rsid w:val="452F3195"/>
    <w:rsid w:val="452F70A2"/>
    <w:rsid w:val="454E1A57"/>
    <w:rsid w:val="456437FF"/>
    <w:rsid w:val="456561E5"/>
    <w:rsid w:val="457B748C"/>
    <w:rsid w:val="458C1F53"/>
    <w:rsid w:val="45B968A8"/>
    <w:rsid w:val="45C43136"/>
    <w:rsid w:val="45C60805"/>
    <w:rsid w:val="45D4339E"/>
    <w:rsid w:val="45E125D4"/>
    <w:rsid w:val="45FA7D5B"/>
    <w:rsid w:val="45FE38FE"/>
    <w:rsid w:val="45FF5DA2"/>
    <w:rsid w:val="463C1AC9"/>
    <w:rsid w:val="465429F3"/>
    <w:rsid w:val="465B25F6"/>
    <w:rsid w:val="46864B35"/>
    <w:rsid w:val="469D5DF6"/>
    <w:rsid w:val="46AE3988"/>
    <w:rsid w:val="46EA50E5"/>
    <w:rsid w:val="470A341B"/>
    <w:rsid w:val="471A5A2F"/>
    <w:rsid w:val="47404462"/>
    <w:rsid w:val="47533FBE"/>
    <w:rsid w:val="476F4013"/>
    <w:rsid w:val="478046DF"/>
    <w:rsid w:val="47A34CB8"/>
    <w:rsid w:val="47C34DC8"/>
    <w:rsid w:val="47DA25C6"/>
    <w:rsid w:val="47E6281B"/>
    <w:rsid w:val="47F14871"/>
    <w:rsid w:val="47F3147E"/>
    <w:rsid w:val="48076D77"/>
    <w:rsid w:val="48195117"/>
    <w:rsid w:val="48283A0C"/>
    <w:rsid w:val="48327C3A"/>
    <w:rsid w:val="4838060A"/>
    <w:rsid w:val="484653A1"/>
    <w:rsid w:val="48486346"/>
    <w:rsid w:val="48603D4D"/>
    <w:rsid w:val="48721993"/>
    <w:rsid w:val="48742458"/>
    <w:rsid w:val="488D0273"/>
    <w:rsid w:val="48AE03AE"/>
    <w:rsid w:val="48B25D55"/>
    <w:rsid w:val="48DE6819"/>
    <w:rsid w:val="48E17BA6"/>
    <w:rsid w:val="48E7700D"/>
    <w:rsid w:val="48FB3020"/>
    <w:rsid w:val="491A1912"/>
    <w:rsid w:val="491D1B81"/>
    <w:rsid w:val="494847DB"/>
    <w:rsid w:val="498C286D"/>
    <w:rsid w:val="49935043"/>
    <w:rsid w:val="499E39AD"/>
    <w:rsid w:val="49B236BA"/>
    <w:rsid w:val="49B55F82"/>
    <w:rsid w:val="49BA7481"/>
    <w:rsid w:val="49FA09E0"/>
    <w:rsid w:val="4A077580"/>
    <w:rsid w:val="4A141AD8"/>
    <w:rsid w:val="4A154318"/>
    <w:rsid w:val="4A192D1E"/>
    <w:rsid w:val="4A2606BF"/>
    <w:rsid w:val="4A4236FE"/>
    <w:rsid w:val="4A5E2DA1"/>
    <w:rsid w:val="4A70372C"/>
    <w:rsid w:val="4A704168"/>
    <w:rsid w:val="4A7C0253"/>
    <w:rsid w:val="4A7D2A42"/>
    <w:rsid w:val="4A942E94"/>
    <w:rsid w:val="4AB92995"/>
    <w:rsid w:val="4ABC4620"/>
    <w:rsid w:val="4AC61B50"/>
    <w:rsid w:val="4AE13E8F"/>
    <w:rsid w:val="4AE2452D"/>
    <w:rsid w:val="4AF26284"/>
    <w:rsid w:val="4AF35559"/>
    <w:rsid w:val="4AF61407"/>
    <w:rsid w:val="4AFD0B89"/>
    <w:rsid w:val="4B013C0C"/>
    <w:rsid w:val="4B3F1DDD"/>
    <w:rsid w:val="4B4C2EDB"/>
    <w:rsid w:val="4B4F2A6E"/>
    <w:rsid w:val="4B5E26B9"/>
    <w:rsid w:val="4B5F55B3"/>
    <w:rsid w:val="4B6515AC"/>
    <w:rsid w:val="4BBD11D0"/>
    <w:rsid w:val="4BCF496E"/>
    <w:rsid w:val="4BDF211E"/>
    <w:rsid w:val="4BF161A7"/>
    <w:rsid w:val="4C105444"/>
    <w:rsid w:val="4C1A156A"/>
    <w:rsid w:val="4C2D23AC"/>
    <w:rsid w:val="4C355F25"/>
    <w:rsid w:val="4C373098"/>
    <w:rsid w:val="4C39659B"/>
    <w:rsid w:val="4C5B1FD3"/>
    <w:rsid w:val="4C5B45D5"/>
    <w:rsid w:val="4C8E4F62"/>
    <w:rsid w:val="4CB571EA"/>
    <w:rsid w:val="4CC61682"/>
    <w:rsid w:val="4CEE0D1A"/>
    <w:rsid w:val="4CEF263F"/>
    <w:rsid w:val="4D191B1A"/>
    <w:rsid w:val="4D20073D"/>
    <w:rsid w:val="4D221BE3"/>
    <w:rsid w:val="4D2A13A7"/>
    <w:rsid w:val="4D5E5D69"/>
    <w:rsid w:val="4D802136"/>
    <w:rsid w:val="4D9C03E1"/>
    <w:rsid w:val="4DA54170"/>
    <w:rsid w:val="4DC54DC7"/>
    <w:rsid w:val="4DC67027"/>
    <w:rsid w:val="4DE41E5A"/>
    <w:rsid w:val="4DF6533C"/>
    <w:rsid w:val="4E0406DE"/>
    <w:rsid w:val="4E1F4CD1"/>
    <w:rsid w:val="4E264AC2"/>
    <w:rsid w:val="4E3A6FE6"/>
    <w:rsid w:val="4E4B7280"/>
    <w:rsid w:val="4E5F5C0F"/>
    <w:rsid w:val="4E9563FB"/>
    <w:rsid w:val="4E986261"/>
    <w:rsid w:val="4E9D7D75"/>
    <w:rsid w:val="4EC02FDD"/>
    <w:rsid w:val="4EC97E51"/>
    <w:rsid w:val="4ED2045E"/>
    <w:rsid w:val="4EE02448"/>
    <w:rsid w:val="4EF34216"/>
    <w:rsid w:val="4EF627CB"/>
    <w:rsid w:val="4F0B22F6"/>
    <w:rsid w:val="4F2711ED"/>
    <w:rsid w:val="4F300460"/>
    <w:rsid w:val="4F5806EC"/>
    <w:rsid w:val="4F586138"/>
    <w:rsid w:val="4F6B5159"/>
    <w:rsid w:val="4F8C310F"/>
    <w:rsid w:val="4F9D2DF9"/>
    <w:rsid w:val="4FAB0FF4"/>
    <w:rsid w:val="4FB5509E"/>
    <w:rsid w:val="4FF932B7"/>
    <w:rsid w:val="4FFA7964"/>
    <w:rsid w:val="500C6EE1"/>
    <w:rsid w:val="500E6465"/>
    <w:rsid w:val="50103C2B"/>
    <w:rsid w:val="50160B43"/>
    <w:rsid w:val="50300AA1"/>
    <w:rsid w:val="50352A40"/>
    <w:rsid w:val="50354FB3"/>
    <w:rsid w:val="50437F6E"/>
    <w:rsid w:val="505C07A6"/>
    <w:rsid w:val="505E3413"/>
    <w:rsid w:val="50687CBD"/>
    <w:rsid w:val="50701184"/>
    <w:rsid w:val="50884C9F"/>
    <w:rsid w:val="50A673D5"/>
    <w:rsid w:val="50AB1369"/>
    <w:rsid w:val="50B8636A"/>
    <w:rsid w:val="50BD4AB0"/>
    <w:rsid w:val="50C85095"/>
    <w:rsid w:val="50CD151D"/>
    <w:rsid w:val="50DB6535"/>
    <w:rsid w:val="50EA5261"/>
    <w:rsid w:val="5110328B"/>
    <w:rsid w:val="51171FEF"/>
    <w:rsid w:val="513E2AD6"/>
    <w:rsid w:val="51417589"/>
    <w:rsid w:val="51520B85"/>
    <w:rsid w:val="51700E5B"/>
    <w:rsid w:val="51765471"/>
    <w:rsid w:val="518A5FC1"/>
    <w:rsid w:val="51974469"/>
    <w:rsid w:val="51C1782C"/>
    <w:rsid w:val="51D677D1"/>
    <w:rsid w:val="51D80258"/>
    <w:rsid w:val="51D90756"/>
    <w:rsid w:val="52023B18"/>
    <w:rsid w:val="52064E6A"/>
    <w:rsid w:val="52256F8D"/>
    <w:rsid w:val="522E48EC"/>
    <w:rsid w:val="525728BD"/>
    <w:rsid w:val="52584B7B"/>
    <w:rsid w:val="526036DA"/>
    <w:rsid w:val="52603EB2"/>
    <w:rsid w:val="527D0E25"/>
    <w:rsid w:val="52811656"/>
    <w:rsid w:val="52D2676F"/>
    <w:rsid w:val="52FC6CD4"/>
    <w:rsid w:val="53724881"/>
    <w:rsid w:val="537E4CD3"/>
    <w:rsid w:val="53AC60D2"/>
    <w:rsid w:val="53B35A5D"/>
    <w:rsid w:val="53BD6008"/>
    <w:rsid w:val="53C417D3"/>
    <w:rsid w:val="53C54A7E"/>
    <w:rsid w:val="53FC29DA"/>
    <w:rsid w:val="540135DE"/>
    <w:rsid w:val="54146939"/>
    <w:rsid w:val="543E669E"/>
    <w:rsid w:val="54456651"/>
    <w:rsid w:val="54503CFF"/>
    <w:rsid w:val="545220E4"/>
    <w:rsid w:val="545D438B"/>
    <w:rsid w:val="5462237E"/>
    <w:rsid w:val="54A72F01"/>
    <w:rsid w:val="54CD3F92"/>
    <w:rsid w:val="54E164CF"/>
    <w:rsid w:val="54E94D32"/>
    <w:rsid w:val="54E97295"/>
    <w:rsid w:val="54EA69B2"/>
    <w:rsid w:val="54EB0FDD"/>
    <w:rsid w:val="54F64A4E"/>
    <w:rsid w:val="55046B83"/>
    <w:rsid w:val="550D4FE6"/>
    <w:rsid w:val="55162A70"/>
    <w:rsid w:val="551634DB"/>
    <w:rsid w:val="55344024"/>
    <w:rsid w:val="55571263"/>
    <w:rsid w:val="557F50D4"/>
    <w:rsid w:val="558C43EA"/>
    <w:rsid w:val="558D73D9"/>
    <w:rsid w:val="55A44820"/>
    <w:rsid w:val="55A93B04"/>
    <w:rsid w:val="55B442A9"/>
    <w:rsid w:val="55B83519"/>
    <w:rsid w:val="55FE397A"/>
    <w:rsid w:val="563B2CD0"/>
    <w:rsid w:val="564F1F0B"/>
    <w:rsid w:val="565A6429"/>
    <w:rsid w:val="566043C2"/>
    <w:rsid w:val="56880166"/>
    <w:rsid w:val="568E29B4"/>
    <w:rsid w:val="569D4227"/>
    <w:rsid w:val="56B62BD2"/>
    <w:rsid w:val="56C056E0"/>
    <w:rsid w:val="56C32027"/>
    <w:rsid w:val="56CB3901"/>
    <w:rsid w:val="56D14A2E"/>
    <w:rsid w:val="56D9408C"/>
    <w:rsid w:val="56F11733"/>
    <w:rsid w:val="56F826C8"/>
    <w:rsid w:val="570E57AF"/>
    <w:rsid w:val="571141E6"/>
    <w:rsid w:val="57380BEE"/>
    <w:rsid w:val="57462EFF"/>
    <w:rsid w:val="57707A82"/>
    <w:rsid w:val="57882FE0"/>
    <w:rsid w:val="57925A39"/>
    <w:rsid w:val="5798674C"/>
    <w:rsid w:val="57A05927"/>
    <w:rsid w:val="57B55A18"/>
    <w:rsid w:val="57B85C65"/>
    <w:rsid w:val="57D87975"/>
    <w:rsid w:val="57DE54DE"/>
    <w:rsid w:val="57E04170"/>
    <w:rsid w:val="57E148BE"/>
    <w:rsid w:val="57ED4E4E"/>
    <w:rsid w:val="57F03D6C"/>
    <w:rsid w:val="57F4225A"/>
    <w:rsid w:val="57FD7EC1"/>
    <w:rsid w:val="582F60DF"/>
    <w:rsid w:val="582F786E"/>
    <w:rsid w:val="583A6C01"/>
    <w:rsid w:val="584E6CD5"/>
    <w:rsid w:val="5856375F"/>
    <w:rsid w:val="587C6CBB"/>
    <w:rsid w:val="589852EA"/>
    <w:rsid w:val="58CF0CC3"/>
    <w:rsid w:val="58E26014"/>
    <w:rsid w:val="58E57FBD"/>
    <w:rsid w:val="58F06C9A"/>
    <w:rsid w:val="58F16C7A"/>
    <w:rsid w:val="5908689F"/>
    <w:rsid w:val="59185F29"/>
    <w:rsid w:val="592530B6"/>
    <w:rsid w:val="592F3E58"/>
    <w:rsid w:val="59475AFB"/>
    <w:rsid w:val="594D6B78"/>
    <w:rsid w:val="59520168"/>
    <w:rsid w:val="595A7D98"/>
    <w:rsid w:val="598021CF"/>
    <w:rsid w:val="599437A8"/>
    <w:rsid w:val="59AC3E1F"/>
    <w:rsid w:val="59C524D5"/>
    <w:rsid w:val="59CA6B82"/>
    <w:rsid w:val="59CC1433"/>
    <w:rsid w:val="59D86F77"/>
    <w:rsid w:val="59E5080C"/>
    <w:rsid w:val="59E57A83"/>
    <w:rsid w:val="59F02267"/>
    <w:rsid w:val="5A0257AB"/>
    <w:rsid w:val="5A1E02A9"/>
    <w:rsid w:val="5A215DF8"/>
    <w:rsid w:val="5A226FEB"/>
    <w:rsid w:val="5A361B5A"/>
    <w:rsid w:val="5A3C6D9F"/>
    <w:rsid w:val="5A3E471D"/>
    <w:rsid w:val="5A55260A"/>
    <w:rsid w:val="5A7D6400"/>
    <w:rsid w:val="5A902EA3"/>
    <w:rsid w:val="5A9B027A"/>
    <w:rsid w:val="5AAE4CD5"/>
    <w:rsid w:val="5AB51DDE"/>
    <w:rsid w:val="5ABE77BC"/>
    <w:rsid w:val="5AC55B00"/>
    <w:rsid w:val="5AD644F3"/>
    <w:rsid w:val="5AD9459C"/>
    <w:rsid w:val="5AEA7241"/>
    <w:rsid w:val="5AEF0CBE"/>
    <w:rsid w:val="5B125C51"/>
    <w:rsid w:val="5B232253"/>
    <w:rsid w:val="5B522F61"/>
    <w:rsid w:val="5B59036D"/>
    <w:rsid w:val="5B6B6120"/>
    <w:rsid w:val="5B7827A5"/>
    <w:rsid w:val="5B7F4B91"/>
    <w:rsid w:val="5B8646B4"/>
    <w:rsid w:val="5B872136"/>
    <w:rsid w:val="5B8B43BF"/>
    <w:rsid w:val="5B934FE2"/>
    <w:rsid w:val="5B970709"/>
    <w:rsid w:val="5B9B7BC8"/>
    <w:rsid w:val="5BB06AF1"/>
    <w:rsid w:val="5BB704DF"/>
    <w:rsid w:val="5BB92B7C"/>
    <w:rsid w:val="5BC62F1F"/>
    <w:rsid w:val="5BDC1B57"/>
    <w:rsid w:val="5BF64AE9"/>
    <w:rsid w:val="5C1C2629"/>
    <w:rsid w:val="5C205730"/>
    <w:rsid w:val="5C212334"/>
    <w:rsid w:val="5C3B1612"/>
    <w:rsid w:val="5C414DE8"/>
    <w:rsid w:val="5C507600"/>
    <w:rsid w:val="5C576F8B"/>
    <w:rsid w:val="5C722B0D"/>
    <w:rsid w:val="5C750ACF"/>
    <w:rsid w:val="5C7774C0"/>
    <w:rsid w:val="5C802506"/>
    <w:rsid w:val="5C840D54"/>
    <w:rsid w:val="5CA91592"/>
    <w:rsid w:val="5CB52F5F"/>
    <w:rsid w:val="5CD530DD"/>
    <w:rsid w:val="5CD54B70"/>
    <w:rsid w:val="5CF410CE"/>
    <w:rsid w:val="5CF9616D"/>
    <w:rsid w:val="5D121AA8"/>
    <w:rsid w:val="5D2508DD"/>
    <w:rsid w:val="5D254161"/>
    <w:rsid w:val="5D49561A"/>
    <w:rsid w:val="5D6C0609"/>
    <w:rsid w:val="5D6F4F54"/>
    <w:rsid w:val="5D803576"/>
    <w:rsid w:val="5D85547F"/>
    <w:rsid w:val="5D870982"/>
    <w:rsid w:val="5DCF7288"/>
    <w:rsid w:val="5DE50646"/>
    <w:rsid w:val="5DFA1BBA"/>
    <w:rsid w:val="5E121BC6"/>
    <w:rsid w:val="5E145949"/>
    <w:rsid w:val="5E214B32"/>
    <w:rsid w:val="5E244C5F"/>
    <w:rsid w:val="5E257817"/>
    <w:rsid w:val="5E280BED"/>
    <w:rsid w:val="5E290A8B"/>
    <w:rsid w:val="5E597C4B"/>
    <w:rsid w:val="5E6315EA"/>
    <w:rsid w:val="5E843D1D"/>
    <w:rsid w:val="5E9F5BCB"/>
    <w:rsid w:val="5EA05BDA"/>
    <w:rsid w:val="5EAE7C11"/>
    <w:rsid w:val="5EB1716B"/>
    <w:rsid w:val="5EB21369"/>
    <w:rsid w:val="5EBA41F7"/>
    <w:rsid w:val="5ED16574"/>
    <w:rsid w:val="5ED178C2"/>
    <w:rsid w:val="5EF92152"/>
    <w:rsid w:val="5F141E9D"/>
    <w:rsid w:val="5F195ACD"/>
    <w:rsid w:val="5F3F4450"/>
    <w:rsid w:val="5F466B36"/>
    <w:rsid w:val="5F6D26CE"/>
    <w:rsid w:val="5F6E751E"/>
    <w:rsid w:val="5F707D75"/>
    <w:rsid w:val="5F8B2A10"/>
    <w:rsid w:val="5FAA76B6"/>
    <w:rsid w:val="5FB70A0F"/>
    <w:rsid w:val="5FC41D61"/>
    <w:rsid w:val="5FC6123A"/>
    <w:rsid w:val="5FCF2CD3"/>
    <w:rsid w:val="5FE13838"/>
    <w:rsid w:val="60057342"/>
    <w:rsid w:val="6009491B"/>
    <w:rsid w:val="60104759"/>
    <w:rsid w:val="601A69B8"/>
    <w:rsid w:val="601F4112"/>
    <w:rsid w:val="6025124B"/>
    <w:rsid w:val="60286900"/>
    <w:rsid w:val="602E1B5A"/>
    <w:rsid w:val="60320560"/>
    <w:rsid w:val="603749E8"/>
    <w:rsid w:val="604B3085"/>
    <w:rsid w:val="604D5A49"/>
    <w:rsid w:val="60657AB6"/>
    <w:rsid w:val="60785689"/>
    <w:rsid w:val="60841264"/>
    <w:rsid w:val="609117CF"/>
    <w:rsid w:val="60A22011"/>
    <w:rsid w:val="60AD7EC0"/>
    <w:rsid w:val="60B552B6"/>
    <w:rsid w:val="60F7770B"/>
    <w:rsid w:val="60FF2C24"/>
    <w:rsid w:val="61132E81"/>
    <w:rsid w:val="61164C37"/>
    <w:rsid w:val="61580343"/>
    <w:rsid w:val="615C0832"/>
    <w:rsid w:val="617F6004"/>
    <w:rsid w:val="618053A3"/>
    <w:rsid w:val="61884364"/>
    <w:rsid w:val="61971A03"/>
    <w:rsid w:val="61B67118"/>
    <w:rsid w:val="61BD06D5"/>
    <w:rsid w:val="61C13757"/>
    <w:rsid w:val="61DA0B0A"/>
    <w:rsid w:val="61F3273F"/>
    <w:rsid w:val="61FF3812"/>
    <w:rsid w:val="625231CB"/>
    <w:rsid w:val="625649E2"/>
    <w:rsid w:val="625C51F9"/>
    <w:rsid w:val="626C6B86"/>
    <w:rsid w:val="627D4035"/>
    <w:rsid w:val="62830929"/>
    <w:rsid w:val="62867388"/>
    <w:rsid w:val="62894680"/>
    <w:rsid w:val="62A24E62"/>
    <w:rsid w:val="62B71584"/>
    <w:rsid w:val="62BC67E8"/>
    <w:rsid w:val="62C60519"/>
    <w:rsid w:val="62EC7C2C"/>
    <w:rsid w:val="62FF6184"/>
    <w:rsid w:val="6316339D"/>
    <w:rsid w:val="63201EAD"/>
    <w:rsid w:val="632052B0"/>
    <w:rsid w:val="632069B5"/>
    <w:rsid w:val="63246334"/>
    <w:rsid w:val="63335EE9"/>
    <w:rsid w:val="634266F2"/>
    <w:rsid w:val="6359330B"/>
    <w:rsid w:val="637B25C6"/>
    <w:rsid w:val="6389172E"/>
    <w:rsid w:val="638B6FDE"/>
    <w:rsid w:val="638F5FB8"/>
    <w:rsid w:val="63AA792C"/>
    <w:rsid w:val="63AE5BB5"/>
    <w:rsid w:val="63D31BA7"/>
    <w:rsid w:val="63F57D77"/>
    <w:rsid w:val="63F85116"/>
    <w:rsid w:val="63FE38B6"/>
    <w:rsid w:val="64156778"/>
    <w:rsid w:val="641649C3"/>
    <w:rsid w:val="6447379B"/>
    <w:rsid w:val="64480A16"/>
    <w:rsid w:val="64523523"/>
    <w:rsid w:val="645B3E33"/>
    <w:rsid w:val="6475647C"/>
    <w:rsid w:val="64836EF5"/>
    <w:rsid w:val="64A708BB"/>
    <w:rsid w:val="64A94346"/>
    <w:rsid w:val="64AA6302"/>
    <w:rsid w:val="64D272F5"/>
    <w:rsid w:val="64E358B9"/>
    <w:rsid w:val="65201F6D"/>
    <w:rsid w:val="65352C78"/>
    <w:rsid w:val="653E19DC"/>
    <w:rsid w:val="6541644C"/>
    <w:rsid w:val="65463FC4"/>
    <w:rsid w:val="6550159A"/>
    <w:rsid w:val="65555FE7"/>
    <w:rsid w:val="65660CFB"/>
    <w:rsid w:val="65721E7C"/>
    <w:rsid w:val="657352F4"/>
    <w:rsid w:val="65756EF5"/>
    <w:rsid w:val="65834F1A"/>
    <w:rsid w:val="658F67AE"/>
    <w:rsid w:val="659D7A05"/>
    <w:rsid w:val="65A32441"/>
    <w:rsid w:val="65BF14FC"/>
    <w:rsid w:val="65C86B33"/>
    <w:rsid w:val="65D3019C"/>
    <w:rsid w:val="65D46C02"/>
    <w:rsid w:val="65F12FD0"/>
    <w:rsid w:val="65F1774C"/>
    <w:rsid w:val="66127C81"/>
    <w:rsid w:val="66143245"/>
    <w:rsid w:val="66173794"/>
    <w:rsid w:val="661F42FD"/>
    <w:rsid w:val="665E5B82"/>
    <w:rsid w:val="66653A96"/>
    <w:rsid w:val="6668120B"/>
    <w:rsid w:val="667C721F"/>
    <w:rsid w:val="66815FB1"/>
    <w:rsid w:val="669177B0"/>
    <w:rsid w:val="66C01805"/>
    <w:rsid w:val="66C350B7"/>
    <w:rsid w:val="66CB64D6"/>
    <w:rsid w:val="67036736"/>
    <w:rsid w:val="671465AA"/>
    <w:rsid w:val="671E49E3"/>
    <w:rsid w:val="6747227C"/>
    <w:rsid w:val="676B4236"/>
    <w:rsid w:val="67A479D7"/>
    <w:rsid w:val="67AA799C"/>
    <w:rsid w:val="67AC3FDB"/>
    <w:rsid w:val="67B22252"/>
    <w:rsid w:val="67B4691A"/>
    <w:rsid w:val="67C36FDB"/>
    <w:rsid w:val="67CB3B5A"/>
    <w:rsid w:val="67D01AA6"/>
    <w:rsid w:val="67DC4A46"/>
    <w:rsid w:val="67DE3818"/>
    <w:rsid w:val="67E27EFC"/>
    <w:rsid w:val="67F77BA0"/>
    <w:rsid w:val="67FA33A5"/>
    <w:rsid w:val="67FC4329"/>
    <w:rsid w:val="68094C93"/>
    <w:rsid w:val="680B1B28"/>
    <w:rsid w:val="6839418E"/>
    <w:rsid w:val="685A4AC1"/>
    <w:rsid w:val="68610C0A"/>
    <w:rsid w:val="686837DA"/>
    <w:rsid w:val="686D58E2"/>
    <w:rsid w:val="687729EA"/>
    <w:rsid w:val="687E35FE"/>
    <w:rsid w:val="687F4EF9"/>
    <w:rsid w:val="68887C73"/>
    <w:rsid w:val="68A55A3C"/>
    <w:rsid w:val="68A94442"/>
    <w:rsid w:val="68AA7411"/>
    <w:rsid w:val="68AB7945"/>
    <w:rsid w:val="68AD0EF3"/>
    <w:rsid w:val="68AD4BEE"/>
    <w:rsid w:val="68B0184E"/>
    <w:rsid w:val="68B74B5C"/>
    <w:rsid w:val="68B86C5B"/>
    <w:rsid w:val="68C462F1"/>
    <w:rsid w:val="68C75B96"/>
    <w:rsid w:val="68D0062C"/>
    <w:rsid w:val="68D47C24"/>
    <w:rsid w:val="68DB644E"/>
    <w:rsid w:val="68DD4875"/>
    <w:rsid w:val="690235BF"/>
    <w:rsid w:val="69121A99"/>
    <w:rsid w:val="6947069D"/>
    <w:rsid w:val="695D48DA"/>
    <w:rsid w:val="695D51EA"/>
    <w:rsid w:val="69643A43"/>
    <w:rsid w:val="69686DFF"/>
    <w:rsid w:val="696B0386"/>
    <w:rsid w:val="69771617"/>
    <w:rsid w:val="69AD53CD"/>
    <w:rsid w:val="69AF1771"/>
    <w:rsid w:val="69C30412"/>
    <w:rsid w:val="69DD1473"/>
    <w:rsid w:val="69DF64BE"/>
    <w:rsid w:val="69E63E4A"/>
    <w:rsid w:val="69FE4D74"/>
    <w:rsid w:val="6A057D6D"/>
    <w:rsid w:val="6A0B7344"/>
    <w:rsid w:val="6A144219"/>
    <w:rsid w:val="6A2E37EC"/>
    <w:rsid w:val="6A426762"/>
    <w:rsid w:val="6A4B39EF"/>
    <w:rsid w:val="6A630159"/>
    <w:rsid w:val="6A6E08AB"/>
    <w:rsid w:val="6A775BDB"/>
    <w:rsid w:val="6ADD0B5E"/>
    <w:rsid w:val="6ADF51D7"/>
    <w:rsid w:val="6AFB379F"/>
    <w:rsid w:val="6B180D44"/>
    <w:rsid w:val="6B1B1CC8"/>
    <w:rsid w:val="6B2A6D65"/>
    <w:rsid w:val="6B4005CA"/>
    <w:rsid w:val="6B697849"/>
    <w:rsid w:val="6B6C07CE"/>
    <w:rsid w:val="6B8D085C"/>
    <w:rsid w:val="6B8E3014"/>
    <w:rsid w:val="6B9646CC"/>
    <w:rsid w:val="6B9B3C30"/>
    <w:rsid w:val="6BB17C3D"/>
    <w:rsid w:val="6BB86B53"/>
    <w:rsid w:val="6BBC0286"/>
    <w:rsid w:val="6BC85664"/>
    <w:rsid w:val="6BDA0E02"/>
    <w:rsid w:val="6BE573A8"/>
    <w:rsid w:val="6BF659DD"/>
    <w:rsid w:val="6BF90C20"/>
    <w:rsid w:val="6BFD3ED6"/>
    <w:rsid w:val="6C152F9D"/>
    <w:rsid w:val="6C1D3805"/>
    <w:rsid w:val="6C303D8F"/>
    <w:rsid w:val="6C414728"/>
    <w:rsid w:val="6C471C20"/>
    <w:rsid w:val="6C5D7D56"/>
    <w:rsid w:val="6C775C94"/>
    <w:rsid w:val="6C921D10"/>
    <w:rsid w:val="6C9D3A6E"/>
    <w:rsid w:val="6CDF524B"/>
    <w:rsid w:val="6D167AE7"/>
    <w:rsid w:val="6D2517D5"/>
    <w:rsid w:val="6D284CAE"/>
    <w:rsid w:val="6D2E262D"/>
    <w:rsid w:val="6D2F2867"/>
    <w:rsid w:val="6D400349"/>
    <w:rsid w:val="6D721E1C"/>
    <w:rsid w:val="6D8455BA"/>
    <w:rsid w:val="6D8C161F"/>
    <w:rsid w:val="6D904C50"/>
    <w:rsid w:val="6D924A92"/>
    <w:rsid w:val="6DA133AA"/>
    <w:rsid w:val="6DA170E8"/>
    <w:rsid w:val="6DE40E56"/>
    <w:rsid w:val="6DE74A25"/>
    <w:rsid w:val="6E2204CF"/>
    <w:rsid w:val="6E2E224A"/>
    <w:rsid w:val="6E401ACB"/>
    <w:rsid w:val="6E673948"/>
    <w:rsid w:val="6E8008FF"/>
    <w:rsid w:val="6E87047E"/>
    <w:rsid w:val="6E8D36B6"/>
    <w:rsid w:val="6E986260"/>
    <w:rsid w:val="6EB2602C"/>
    <w:rsid w:val="6EC14FC1"/>
    <w:rsid w:val="6ED9046A"/>
    <w:rsid w:val="6ED92668"/>
    <w:rsid w:val="6EDA09C3"/>
    <w:rsid w:val="6EDA0C43"/>
    <w:rsid w:val="6EFC6EA5"/>
    <w:rsid w:val="6F0A66BA"/>
    <w:rsid w:val="6F1A0ED3"/>
    <w:rsid w:val="6F362E2A"/>
    <w:rsid w:val="6F3F5503"/>
    <w:rsid w:val="6F670C72"/>
    <w:rsid w:val="6F863C64"/>
    <w:rsid w:val="6F8E5A07"/>
    <w:rsid w:val="6F8F707E"/>
    <w:rsid w:val="6F9F0B59"/>
    <w:rsid w:val="6FA71EEB"/>
    <w:rsid w:val="6FC8416D"/>
    <w:rsid w:val="6FE678F4"/>
    <w:rsid w:val="6FE760A0"/>
    <w:rsid w:val="6FF430FF"/>
    <w:rsid w:val="6FF86C95"/>
    <w:rsid w:val="6FFA3B53"/>
    <w:rsid w:val="6FFF792F"/>
    <w:rsid w:val="700A07DC"/>
    <w:rsid w:val="70120A04"/>
    <w:rsid w:val="701C7950"/>
    <w:rsid w:val="702B0FD1"/>
    <w:rsid w:val="704241B9"/>
    <w:rsid w:val="704760C2"/>
    <w:rsid w:val="705553D8"/>
    <w:rsid w:val="70594324"/>
    <w:rsid w:val="70594973"/>
    <w:rsid w:val="706459F2"/>
    <w:rsid w:val="707169C4"/>
    <w:rsid w:val="70A27EC0"/>
    <w:rsid w:val="70BE77BA"/>
    <w:rsid w:val="70DD3B85"/>
    <w:rsid w:val="71144511"/>
    <w:rsid w:val="711F3BA7"/>
    <w:rsid w:val="713077F4"/>
    <w:rsid w:val="717B51BA"/>
    <w:rsid w:val="718051E2"/>
    <w:rsid w:val="718607E6"/>
    <w:rsid w:val="71A16C72"/>
    <w:rsid w:val="71A4714B"/>
    <w:rsid w:val="71A776AA"/>
    <w:rsid w:val="71A81983"/>
    <w:rsid w:val="71BA1AA2"/>
    <w:rsid w:val="71CC7543"/>
    <w:rsid w:val="71D27232"/>
    <w:rsid w:val="71E2109B"/>
    <w:rsid w:val="71E4454F"/>
    <w:rsid w:val="72066320"/>
    <w:rsid w:val="721708BC"/>
    <w:rsid w:val="7221449E"/>
    <w:rsid w:val="722266C4"/>
    <w:rsid w:val="722F17E6"/>
    <w:rsid w:val="7249557A"/>
    <w:rsid w:val="72566564"/>
    <w:rsid w:val="72606732"/>
    <w:rsid w:val="72892570"/>
    <w:rsid w:val="72984120"/>
    <w:rsid w:val="72B37D5A"/>
    <w:rsid w:val="72B93B3B"/>
    <w:rsid w:val="72C127CA"/>
    <w:rsid w:val="72D82EF8"/>
    <w:rsid w:val="72D92B78"/>
    <w:rsid w:val="72DC656C"/>
    <w:rsid w:val="72DE5AC1"/>
    <w:rsid w:val="731025D9"/>
    <w:rsid w:val="73105DFC"/>
    <w:rsid w:val="731077BF"/>
    <w:rsid w:val="733071E6"/>
    <w:rsid w:val="733E031E"/>
    <w:rsid w:val="737559E4"/>
    <w:rsid w:val="73760E5B"/>
    <w:rsid w:val="73846894"/>
    <w:rsid w:val="739F6E21"/>
    <w:rsid w:val="73A7344F"/>
    <w:rsid w:val="73B90B6E"/>
    <w:rsid w:val="73D0568F"/>
    <w:rsid w:val="73D07282"/>
    <w:rsid w:val="73E01078"/>
    <w:rsid w:val="73F11F12"/>
    <w:rsid w:val="73F57E4D"/>
    <w:rsid w:val="74157F65"/>
    <w:rsid w:val="7426061C"/>
    <w:rsid w:val="742D7FA7"/>
    <w:rsid w:val="74327CB2"/>
    <w:rsid w:val="74446E14"/>
    <w:rsid w:val="746077A1"/>
    <w:rsid w:val="74820C0B"/>
    <w:rsid w:val="748773BC"/>
    <w:rsid w:val="748C3843"/>
    <w:rsid w:val="749566D1"/>
    <w:rsid w:val="74AC51A4"/>
    <w:rsid w:val="74DA7402"/>
    <w:rsid w:val="74EC1110"/>
    <w:rsid w:val="74EE464A"/>
    <w:rsid w:val="74F36133"/>
    <w:rsid w:val="750458D3"/>
    <w:rsid w:val="75171422"/>
    <w:rsid w:val="75172682"/>
    <w:rsid w:val="753073B2"/>
    <w:rsid w:val="75313FD1"/>
    <w:rsid w:val="753D7C16"/>
    <w:rsid w:val="75456304"/>
    <w:rsid w:val="754819F8"/>
    <w:rsid w:val="755962D1"/>
    <w:rsid w:val="7566482B"/>
    <w:rsid w:val="756B79CB"/>
    <w:rsid w:val="75781112"/>
    <w:rsid w:val="7581548E"/>
    <w:rsid w:val="75842516"/>
    <w:rsid w:val="759130F1"/>
    <w:rsid w:val="75BE715A"/>
    <w:rsid w:val="75C46DC3"/>
    <w:rsid w:val="75D373DE"/>
    <w:rsid w:val="75DC446A"/>
    <w:rsid w:val="75F06E32"/>
    <w:rsid w:val="75FA2D54"/>
    <w:rsid w:val="76124944"/>
    <w:rsid w:val="761E23C1"/>
    <w:rsid w:val="76307661"/>
    <w:rsid w:val="763E50D4"/>
    <w:rsid w:val="764312FE"/>
    <w:rsid w:val="766109CF"/>
    <w:rsid w:val="766F725C"/>
    <w:rsid w:val="76727494"/>
    <w:rsid w:val="7681023D"/>
    <w:rsid w:val="7688492E"/>
    <w:rsid w:val="76A74E38"/>
    <w:rsid w:val="76B20DCC"/>
    <w:rsid w:val="76B27AA2"/>
    <w:rsid w:val="76CF63EF"/>
    <w:rsid w:val="76D35664"/>
    <w:rsid w:val="76E33C6F"/>
    <w:rsid w:val="76E7151F"/>
    <w:rsid w:val="76EE3419"/>
    <w:rsid w:val="77004F49"/>
    <w:rsid w:val="77170BA0"/>
    <w:rsid w:val="77211C86"/>
    <w:rsid w:val="77234017"/>
    <w:rsid w:val="77345D20"/>
    <w:rsid w:val="773921A8"/>
    <w:rsid w:val="775407D3"/>
    <w:rsid w:val="77725AAF"/>
    <w:rsid w:val="77852DE5"/>
    <w:rsid w:val="779C7471"/>
    <w:rsid w:val="77C36889"/>
    <w:rsid w:val="77D14CE8"/>
    <w:rsid w:val="77D80F7C"/>
    <w:rsid w:val="77E4483F"/>
    <w:rsid w:val="77FB4E01"/>
    <w:rsid w:val="782A6BFB"/>
    <w:rsid w:val="782B0837"/>
    <w:rsid w:val="783A77CC"/>
    <w:rsid w:val="786618AC"/>
    <w:rsid w:val="78727138"/>
    <w:rsid w:val="78780E8E"/>
    <w:rsid w:val="787D14CF"/>
    <w:rsid w:val="78A01E4A"/>
    <w:rsid w:val="78AE1D0A"/>
    <w:rsid w:val="78D83A4D"/>
    <w:rsid w:val="78EE1420"/>
    <w:rsid w:val="78EF7038"/>
    <w:rsid w:val="79042718"/>
    <w:rsid w:val="790F20EE"/>
    <w:rsid w:val="79276701"/>
    <w:rsid w:val="794E31F5"/>
    <w:rsid w:val="79532164"/>
    <w:rsid w:val="79597BE3"/>
    <w:rsid w:val="797A0490"/>
    <w:rsid w:val="79A57BFD"/>
    <w:rsid w:val="79C67443"/>
    <w:rsid w:val="79CE7BE3"/>
    <w:rsid w:val="79DC3A8B"/>
    <w:rsid w:val="7A034839"/>
    <w:rsid w:val="7A1552AC"/>
    <w:rsid w:val="7A1F66E8"/>
    <w:rsid w:val="7A2837F3"/>
    <w:rsid w:val="7A2C3089"/>
    <w:rsid w:val="7A3F6580"/>
    <w:rsid w:val="7A4A3EF7"/>
    <w:rsid w:val="7A5C2F6B"/>
    <w:rsid w:val="7A5D1A50"/>
    <w:rsid w:val="7A622655"/>
    <w:rsid w:val="7A8D0D4F"/>
    <w:rsid w:val="7AD305A3"/>
    <w:rsid w:val="7AD5394F"/>
    <w:rsid w:val="7ADD1451"/>
    <w:rsid w:val="7AED605C"/>
    <w:rsid w:val="7B130F6E"/>
    <w:rsid w:val="7B205C67"/>
    <w:rsid w:val="7B26685A"/>
    <w:rsid w:val="7B296B8B"/>
    <w:rsid w:val="7B300C26"/>
    <w:rsid w:val="7B3307AF"/>
    <w:rsid w:val="7B384C36"/>
    <w:rsid w:val="7B3C1CBB"/>
    <w:rsid w:val="7B4D1357"/>
    <w:rsid w:val="7B5876EA"/>
    <w:rsid w:val="7B664D03"/>
    <w:rsid w:val="7B6D3726"/>
    <w:rsid w:val="7B733E1B"/>
    <w:rsid w:val="7B736D88"/>
    <w:rsid w:val="7B8F5645"/>
    <w:rsid w:val="7B943CCB"/>
    <w:rsid w:val="7B9A1458"/>
    <w:rsid w:val="7BA07ADE"/>
    <w:rsid w:val="7BAD4643"/>
    <w:rsid w:val="7BAE1F26"/>
    <w:rsid w:val="7BC94525"/>
    <w:rsid w:val="7BDA7272"/>
    <w:rsid w:val="7BE350CF"/>
    <w:rsid w:val="7BED7BDD"/>
    <w:rsid w:val="7C081A8C"/>
    <w:rsid w:val="7C0A57F0"/>
    <w:rsid w:val="7C1E3653"/>
    <w:rsid w:val="7C312C50"/>
    <w:rsid w:val="7C3415DB"/>
    <w:rsid w:val="7C465B9F"/>
    <w:rsid w:val="7C4924F5"/>
    <w:rsid w:val="7C536688"/>
    <w:rsid w:val="7C5C5C93"/>
    <w:rsid w:val="7C664024"/>
    <w:rsid w:val="7C7056B4"/>
    <w:rsid w:val="7C746BBD"/>
    <w:rsid w:val="7C8F51E8"/>
    <w:rsid w:val="7CA5004E"/>
    <w:rsid w:val="7CAD2204"/>
    <w:rsid w:val="7CB361A2"/>
    <w:rsid w:val="7CC443BD"/>
    <w:rsid w:val="7CCD5E2D"/>
    <w:rsid w:val="7CD53FF4"/>
    <w:rsid w:val="7CDF4202"/>
    <w:rsid w:val="7CF47F52"/>
    <w:rsid w:val="7CF61714"/>
    <w:rsid w:val="7D0564AB"/>
    <w:rsid w:val="7D1860CF"/>
    <w:rsid w:val="7D2D2952"/>
    <w:rsid w:val="7D477273"/>
    <w:rsid w:val="7D641D48"/>
    <w:rsid w:val="7D6F0B69"/>
    <w:rsid w:val="7D72180D"/>
    <w:rsid w:val="7D7E1342"/>
    <w:rsid w:val="7D7F6BF8"/>
    <w:rsid w:val="7D971172"/>
    <w:rsid w:val="7DAA5154"/>
    <w:rsid w:val="7DCE0A42"/>
    <w:rsid w:val="7DD10D5C"/>
    <w:rsid w:val="7DD62F81"/>
    <w:rsid w:val="7DE20257"/>
    <w:rsid w:val="7DE75653"/>
    <w:rsid w:val="7DED09A7"/>
    <w:rsid w:val="7DF4777A"/>
    <w:rsid w:val="7E021893"/>
    <w:rsid w:val="7E03201F"/>
    <w:rsid w:val="7E086FD3"/>
    <w:rsid w:val="7E1D7237"/>
    <w:rsid w:val="7E2C761B"/>
    <w:rsid w:val="7E564B54"/>
    <w:rsid w:val="7E597CD7"/>
    <w:rsid w:val="7E5D52D4"/>
    <w:rsid w:val="7E84439E"/>
    <w:rsid w:val="7EAA45DE"/>
    <w:rsid w:val="7EB65E72"/>
    <w:rsid w:val="7EC1219F"/>
    <w:rsid w:val="7ED03C21"/>
    <w:rsid w:val="7EE4710A"/>
    <w:rsid w:val="7EE76641"/>
    <w:rsid w:val="7EEE1E26"/>
    <w:rsid w:val="7F097760"/>
    <w:rsid w:val="7F2B52E7"/>
    <w:rsid w:val="7F425A56"/>
    <w:rsid w:val="7F690F8A"/>
    <w:rsid w:val="7F69761B"/>
    <w:rsid w:val="7F735D87"/>
    <w:rsid w:val="7F9263CB"/>
    <w:rsid w:val="7F9669C6"/>
    <w:rsid w:val="7F975160"/>
    <w:rsid w:val="7FAC73F4"/>
    <w:rsid w:val="7FB2700E"/>
    <w:rsid w:val="7FE9347C"/>
    <w:rsid w:val="7FEF7259"/>
    <w:rsid w:val="7FF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8A039"/>
  <w15:docId w15:val="{ECEBF53F-B73E-4211-A7C8-9BAC135A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line="288" w:lineRule="auto"/>
    </w:pPr>
    <w:rPr>
      <w:rFonts w:eastAsia="Times New Roman" w:cstheme="minorBidi"/>
      <w:sz w:val="24"/>
      <w:szCs w:val="22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spacing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color w:val="92D050"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F0A22E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a4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a5">
    <w:name w:val="Document Map"/>
    <w:basedOn w:val="a0"/>
    <w:link w:val="a6"/>
    <w:semiHidden/>
    <w:unhideWhenUsed/>
    <w:rPr>
      <w:rFonts w:ascii="宋体" w:eastAsia="宋体"/>
      <w:sz w:val="18"/>
      <w:szCs w:val="18"/>
    </w:rPr>
  </w:style>
  <w:style w:type="paragraph" w:styleId="a7">
    <w:name w:val="Body Text"/>
    <w:basedOn w:val="a0"/>
    <w:link w:val="a8"/>
    <w:unhideWhenUsed/>
    <w:qFormat/>
    <w:pPr>
      <w:spacing w:after="120"/>
    </w:pPr>
  </w:style>
  <w:style w:type="paragraph" w:styleId="TOC5">
    <w:name w:val="toc 5"/>
    <w:basedOn w:val="a0"/>
    <w:next w:val="a0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a9">
    <w:name w:val="Balloon Text"/>
    <w:basedOn w:val="a0"/>
    <w:link w:val="aa"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a">
    <w:name w:val="Subtitle"/>
    <w:basedOn w:val="a0"/>
    <w:next w:val="a0"/>
    <w:link w:val="af"/>
    <w:uiPriority w:val="11"/>
    <w:qFormat/>
    <w:pPr>
      <w:numPr>
        <w:numId w:val="1"/>
      </w:numPr>
    </w:pPr>
    <w:rPr>
      <w:rFonts w:eastAsiaTheme="minorEastAsia" w:cstheme="majorBidi"/>
      <w:iCs/>
      <w:spacing w:val="15"/>
      <w:szCs w:val="24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paragraph" w:styleId="af0">
    <w:name w:val="Normal (Web)"/>
    <w:basedOn w:val="a0"/>
    <w:uiPriority w:val="99"/>
    <w:qFormat/>
  </w:style>
  <w:style w:type="paragraph" w:styleId="af1">
    <w:name w:val="Title"/>
    <w:basedOn w:val="a0"/>
    <w:next w:val="a0"/>
    <w:link w:val="af2"/>
    <w:uiPriority w:val="10"/>
    <w:qFormat/>
    <w:pPr>
      <w:pBdr>
        <w:bottom w:val="single" w:sz="8" w:space="4" w:color="F0A22E" w:themeColor="accent1"/>
      </w:pBdr>
      <w:spacing w:after="300" w:line="480" w:lineRule="auto"/>
      <w:contextualSpacing/>
    </w:pPr>
    <w:rPr>
      <w:rFonts w:eastAsiaTheme="majorEastAsia" w:cstheme="majorBidi"/>
      <w:b/>
      <w:color w:val="7030A0"/>
      <w:spacing w:val="5"/>
      <w:kern w:val="28"/>
      <w:sz w:val="52"/>
      <w:szCs w:val="52"/>
    </w:rPr>
  </w:style>
  <w:style w:type="table" w:styleId="af3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f2"/>
    <w:uiPriority w:val="22"/>
    <w:qFormat/>
    <w:rPr>
      <w:rFonts w:asciiTheme="majorHAnsi" w:eastAsia="Courier New" w:hAnsiTheme="majorHAnsi" w:cstheme="majorBidi"/>
      <w:b w:val="0"/>
      <w:bCs/>
      <w:color w:val="C77C0E" w:themeColor="accent1" w:themeShade="BF"/>
      <w:spacing w:val="5"/>
      <w:kern w:val="28"/>
      <w:sz w:val="32"/>
      <w:szCs w:val="52"/>
    </w:rPr>
  </w:style>
  <w:style w:type="character" w:customStyle="1" w:styleId="af2">
    <w:name w:val="标题 字符"/>
    <w:basedOn w:val="a1"/>
    <w:link w:val="af1"/>
    <w:uiPriority w:val="10"/>
    <w:qFormat/>
    <w:rPr>
      <w:rFonts w:ascii="Times New Roman" w:eastAsiaTheme="majorEastAsia" w:hAnsi="Times New Roman" w:cstheme="majorBidi"/>
      <w:b/>
      <w:color w:val="7030A0"/>
      <w:spacing w:val="5"/>
      <w:kern w:val="28"/>
      <w:sz w:val="52"/>
      <w:szCs w:val="52"/>
    </w:rPr>
  </w:style>
  <w:style w:type="character" w:styleId="af5">
    <w:name w:val="FollowedHyperlink"/>
    <w:basedOn w:val="a1"/>
    <w:unhideWhenUsed/>
    <w:qFormat/>
    <w:rPr>
      <w:color w:val="FFC42F" w:themeColor="followedHyperlink"/>
      <w:u w:val="single"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af7">
    <w:name w:val="Hyperlink"/>
    <w:basedOn w:val="a1"/>
    <w:uiPriority w:val="99"/>
    <w:qFormat/>
    <w:rPr>
      <w:color w:val="0000FF"/>
      <w:u w:val="single"/>
    </w:rPr>
  </w:style>
  <w:style w:type="character" w:customStyle="1" w:styleId="30">
    <w:name w:val="标题 3 字符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92D050"/>
      <w:sz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iCs/>
      <w:color w:val="F0A22E" w:themeColor="accent1"/>
      <w:sz w:val="24"/>
      <w:szCs w:val="22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1">
    <w:name w:val="标题 1 字符"/>
    <w:basedOn w:val="a1"/>
    <w:link w:val="10"/>
    <w:uiPriority w:val="9"/>
    <w:qFormat/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character" w:customStyle="1" w:styleId="af">
    <w:name w:val="副标题 字符"/>
    <w:basedOn w:val="a1"/>
    <w:link w:val="a"/>
    <w:uiPriority w:val="11"/>
    <w:qFormat/>
    <w:rPr>
      <w:rFonts w:eastAsiaTheme="minorEastAsia" w:cstheme="majorBidi"/>
      <w:iCs/>
      <w:spacing w:val="15"/>
      <w:sz w:val="24"/>
      <w:szCs w:val="24"/>
    </w:rPr>
  </w:style>
  <w:style w:type="paragraph" w:customStyle="1" w:styleId="1">
    <w:name w:val="无间隔1"/>
    <w:basedOn w:val="a7"/>
    <w:link w:val="Char"/>
    <w:uiPriority w:val="1"/>
    <w:qFormat/>
    <w:pPr>
      <w:numPr>
        <w:numId w:val="2"/>
      </w:numPr>
      <w:spacing w:after="0"/>
    </w:pPr>
  </w:style>
  <w:style w:type="paragraph" w:customStyle="1" w:styleId="12">
    <w:name w:val="列出段落1"/>
    <w:basedOn w:val="a0"/>
    <w:uiPriority w:val="34"/>
    <w:qFormat/>
    <w:pPr>
      <w:ind w:left="720"/>
      <w:contextualSpacing/>
    </w:p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paragraph" w:customStyle="1" w:styleId="14">
    <w:name w:val="明显引用1"/>
    <w:basedOn w:val="a0"/>
    <w:next w:val="a0"/>
    <w:link w:val="Char1"/>
    <w:uiPriority w:val="30"/>
    <w:qFormat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har1">
    <w:name w:val="明显引用 Char"/>
    <w:basedOn w:val="a1"/>
    <w:link w:val="14"/>
    <w:uiPriority w:val="30"/>
    <w:qFormat/>
    <w:rPr>
      <w:b/>
      <w:bCs/>
      <w:i/>
      <w:iCs/>
      <w:color w:val="F0A22E" w:themeColor="accent1"/>
    </w:rPr>
  </w:style>
  <w:style w:type="character" w:customStyle="1" w:styleId="15">
    <w:name w:val="不明显强调1"/>
    <w:basedOn w:val="af6"/>
    <w:uiPriority w:val="19"/>
    <w:qFormat/>
    <w:rPr>
      <w:i w:val="0"/>
      <w:iCs w:val="0"/>
      <w:color w:val="7F7F7F" w:themeColor="text1" w:themeTint="80"/>
    </w:rPr>
  </w:style>
  <w:style w:type="character" w:customStyle="1" w:styleId="16">
    <w:name w:val="明显强调1"/>
    <w:basedOn w:val="a1"/>
    <w:uiPriority w:val="21"/>
    <w:qFormat/>
    <w:rPr>
      <w:b/>
      <w:bCs/>
      <w:i/>
      <w:iCs/>
      <w:color w:val="F0A22E" w:themeColor="accent1"/>
    </w:rPr>
  </w:style>
  <w:style w:type="character" w:customStyle="1" w:styleId="17">
    <w:name w:val="不明显参考1"/>
    <w:basedOn w:val="a1"/>
    <w:uiPriority w:val="31"/>
    <w:qFormat/>
    <w:rPr>
      <w:smallCaps/>
      <w:color w:val="A5644E" w:themeColor="accent2"/>
      <w:u w:val="single"/>
    </w:rPr>
  </w:style>
  <w:style w:type="character" w:customStyle="1" w:styleId="18">
    <w:name w:val="明显参考1"/>
    <w:basedOn w:val="a1"/>
    <w:uiPriority w:val="32"/>
    <w:qFormat/>
    <w:rPr>
      <w:b/>
      <w:bCs/>
      <w:smallCaps/>
      <w:color w:val="A5644E" w:themeColor="accent2"/>
      <w:spacing w:val="5"/>
      <w:u w:val="single"/>
    </w:rPr>
  </w:style>
  <w:style w:type="character" w:customStyle="1" w:styleId="19">
    <w:name w:val="书籍标题1"/>
    <w:basedOn w:val="a1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0"/>
    <w:next w:val="a0"/>
    <w:uiPriority w:val="39"/>
    <w:unhideWhenUsed/>
    <w:qFormat/>
    <w:pPr>
      <w:outlineLvl w:val="9"/>
    </w:pPr>
  </w:style>
  <w:style w:type="character" w:customStyle="1" w:styleId="Char">
    <w:name w:val="无间隔 Char"/>
    <w:basedOn w:val="a1"/>
    <w:link w:val="1"/>
    <w:uiPriority w:val="1"/>
    <w:qFormat/>
    <w:rPr>
      <w:rFonts w:ascii="Times New Roman" w:eastAsia="Times New Roman" w:hAnsi="Times New Roman"/>
      <w:sz w:val="24"/>
    </w:rPr>
  </w:style>
  <w:style w:type="character" w:customStyle="1" w:styleId="a8">
    <w:name w:val="正文文本 字符"/>
    <w:basedOn w:val="a1"/>
    <w:link w:val="a7"/>
    <w:semiHidden/>
    <w:qFormat/>
    <w:rPr>
      <w:rFonts w:ascii="Times New Roman" w:eastAsia="Times New Roman" w:hAnsi="Times New Roman"/>
      <w:sz w:val="24"/>
    </w:rPr>
  </w:style>
  <w:style w:type="character" w:customStyle="1" w:styleId="aa">
    <w:name w:val="批注框文本 字符"/>
    <w:basedOn w:val="a1"/>
    <w:link w:val="a9"/>
    <w:semiHidden/>
    <w:qFormat/>
    <w:rPr>
      <w:rFonts w:ascii="Times New Roman" w:eastAsia="Times New Roman" w:hAnsi="Times New Roman"/>
      <w:sz w:val="18"/>
      <w:szCs w:val="18"/>
    </w:rPr>
  </w:style>
  <w:style w:type="character" w:customStyle="1" w:styleId="keyword">
    <w:name w:val="keyword"/>
    <w:basedOn w:val="a1"/>
    <w:qFormat/>
  </w:style>
  <w:style w:type="character" w:customStyle="1" w:styleId="copied">
    <w:name w:val="copied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inactive">
    <w:name w:val="inactive"/>
    <w:basedOn w:val="a1"/>
    <w:qFormat/>
  </w:style>
  <w:style w:type="character" w:customStyle="1" w:styleId="ae">
    <w:name w:val="页眉 字符"/>
    <w:basedOn w:val="a1"/>
    <w:link w:val="ad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sc161">
    <w:name w:val="sc161"/>
    <w:basedOn w:val="a1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21">
    <w:name w:val="列出段落2"/>
    <w:basedOn w:val="a0"/>
    <w:uiPriority w:val="34"/>
    <w:qFormat/>
    <w:pPr>
      <w:ind w:firstLineChars="200" w:firstLine="420"/>
    </w:pPr>
  </w:style>
  <w:style w:type="paragraph" w:customStyle="1" w:styleId="TOC20">
    <w:name w:val="TOC 标题2"/>
    <w:basedOn w:val="10"/>
    <w:next w:val="a0"/>
    <w:uiPriority w:val="39"/>
    <w:unhideWhenUsed/>
    <w:qFormat/>
    <w:pPr>
      <w:spacing w:before="480" w:line="276" w:lineRule="auto"/>
      <w:jc w:val="left"/>
      <w:outlineLvl w:val="9"/>
    </w:pPr>
    <w:rPr>
      <w:sz w:val="28"/>
    </w:rPr>
  </w:style>
  <w:style w:type="character" w:customStyle="1" w:styleId="a6">
    <w:name w:val="文档结构图 字符"/>
    <w:basedOn w:val="a1"/>
    <w:link w:val="a5"/>
    <w:semiHidden/>
    <w:rPr>
      <w:rFonts w:ascii="宋体" w:cstheme="minorBidi"/>
      <w:sz w:val="18"/>
      <w:szCs w:val="18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sc1">
    <w:name w:val="sc1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Cs w:val="24"/>
    </w:rPr>
  </w:style>
  <w:style w:type="paragraph" w:customStyle="1" w:styleId="sc2">
    <w:name w:val="sc2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Cs w:val="24"/>
    </w:rPr>
  </w:style>
  <w:style w:type="paragraph" w:customStyle="1" w:styleId="sc4">
    <w:name w:val="sc4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Cs w:val="24"/>
    </w:rPr>
  </w:style>
  <w:style w:type="paragraph" w:customStyle="1" w:styleId="sc5">
    <w:name w:val="sc5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Cs w:val="24"/>
    </w:rPr>
  </w:style>
  <w:style w:type="paragraph" w:customStyle="1" w:styleId="sc6">
    <w:name w:val="sc6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Cs w:val="24"/>
    </w:rPr>
  </w:style>
  <w:style w:type="paragraph" w:customStyle="1" w:styleId="sc9">
    <w:name w:val="sc9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Cs w:val="24"/>
    </w:rPr>
  </w:style>
  <w:style w:type="paragraph" w:customStyle="1" w:styleId="sc10">
    <w:name w:val="sc10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Cs w:val="24"/>
    </w:rPr>
  </w:style>
  <w:style w:type="paragraph" w:customStyle="1" w:styleId="sc16">
    <w:name w:val="sc16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Cs w:val="24"/>
    </w:rPr>
  </w:style>
  <w:style w:type="paragraph" w:customStyle="1" w:styleId="sc66">
    <w:name w:val="sc66"/>
    <w:basedOn w:val="a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Cs w:val="24"/>
      <w:u w:val="single"/>
    </w:rPr>
  </w:style>
  <w:style w:type="character" w:customStyle="1" w:styleId="sc91">
    <w:name w:val="sc91"/>
    <w:basedOn w:val="a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61">
    <w:name w:val="sc661"/>
    <w:basedOn w:val="a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1a">
    <w:name w:val="未处理的提及1"/>
    <w:basedOn w:val="a1"/>
    <w:uiPriority w:val="99"/>
    <w:semiHidden/>
    <w:unhideWhenUsed/>
    <w:rPr>
      <w:color w:val="808080"/>
      <w:shd w:val="clear" w:color="auto" w:fill="E6E6E6"/>
    </w:rPr>
  </w:style>
  <w:style w:type="paragraph" w:styleId="af8">
    <w:name w:val="List Paragraph"/>
    <w:basedOn w:val="a0"/>
    <w:uiPriority w:val="34"/>
    <w:qFormat/>
    <w:pPr>
      <w:ind w:firstLineChars="200" w:firstLine="420"/>
    </w:pPr>
  </w:style>
  <w:style w:type="character" w:customStyle="1" w:styleId="md-plain">
    <w:name w:val="md-plain"/>
    <w:basedOn w:val="a1"/>
  </w:style>
  <w:style w:type="character" w:customStyle="1" w:styleId="md-softbreak">
    <w:name w:val="md-softbreak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BE90FC197E41AFA3E275DC40B27D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B68C15-A881-4540-8E31-C86270D4CE6A}"/>
      </w:docPartPr>
      <w:docPartBody>
        <w:p w:rsidR="008E64D3" w:rsidRDefault="00DE3E06">
          <w:pPr>
            <w:pStyle w:val="57BE90FC197E41AFA3E275DC40B27DF6"/>
          </w:pPr>
          <w:r>
            <w:rPr>
              <w:caps/>
              <w:color w:val="FFFFFF" w:themeColor="background1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74"/>
    <w:rsid w:val="000448C2"/>
    <w:rsid w:val="00217093"/>
    <w:rsid w:val="002437B9"/>
    <w:rsid w:val="002775CB"/>
    <w:rsid w:val="002B6994"/>
    <w:rsid w:val="00685700"/>
    <w:rsid w:val="008A009D"/>
    <w:rsid w:val="008D1D50"/>
    <w:rsid w:val="008E64D3"/>
    <w:rsid w:val="00903675"/>
    <w:rsid w:val="009B2674"/>
    <w:rsid w:val="00A11D93"/>
    <w:rsid w:val="00D76590"/>
    <w:rsid w:val="00DE3E06"/>
    <w:rsid w:val="00E0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BE90FC197E41AFA3E275DC40B27DF6">
    <w:name w:val="57BE90FC197E41AFA3E275DC40B27DF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F5752A-CCCE-4B28-84A1-1922A5CEB2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409</TotalTime>
  <Pages>4</Pages>
  <Words>144</Words>
  <Characters>823</Characters>
  <Application>Microsoft Office Word</Application>
  <DocSecurity>0</DocSecurity>
  <Lines>6</Lines>
  <Paragraphs>1</Paragraphs>
  <ScaleCrop>false</ScaleCrop>
  <Company>微软中国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 right © 2020 Shenzhen Emakefun Technology co., Ltd.</dc:creator>
  <cp:lastModifiedBy>Administrator</cp:lastModifiedBy>
  <cp:revision>27</cp:revision>
  <cp:lastPrinted>2020-04-24T10:35:00Z</cp:lastPrinted>
  <dcterms:created xsi:type="dcterms:W3CDTF">2018-12-17T02:58:00Z</dcterms:created>
  <dcterms:modified xsi:type="dcterms:W3CDTF">2021-03-02T06:31:00Z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